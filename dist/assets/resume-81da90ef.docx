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C9C42" w14:textId="5E67C0F8" w:rsidR="0022300F" w:rsidRDefault="00C85781" w:rsidP="0022300F">
      <w:pPr>
        <w:widowControl/>
        <w:jc w:val="left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0C4A56" wp14:editId="2E829F8E">
                <wp:simplePos x="0" y="0"/>
                <wp:positionH relativeFrom="column">
                  <wp:posOffset>-1136650</wp:posOffset>
                </wp:positionH>
                <wp:positionV relativeFrom="paragraph">
                  <wp:posOffset>-527050</wp:posOffset>
                </wp:positionV>
                <wp:extent cx="7567930" cy="3342005"/>
                <wp:effectExtent l="0" t="0" r="0" b="0"/>
                <wp:wrapNone/>
                <wp:docPr id="58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930" cy="3342005"/>
                        </a:xfrm>
                        <a:prstGeom prst="rect">
                          <a:avLst/>
                        </a:prstGeom>
                        <a:solidFill>
                          <a:srgbClr val="01304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margin-left:-89.5pt;margin-top:-41.5pt;width:595.9pt;height:263.1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" fillcolor="#01304e" stroked="f" strokeweight="1pt"/>
            </w:pict>
          </mc:Fallback>
        </mc:AlternateContent>
      </w:r>
    </w:p>
    <w:p w14:paraId="6AB584B7" w14:textId="55A43EAF" w:rsidR="0022300F" w:rsidRDefault="0022300F">
      <w:pPr>
        <w:widowControl/>
        <w:jc w:val="left"/>
      </w:pPr>
    </w:p>
    <w:p w14:paraId="16763D87" w14:textId="700EAEA4" w:rsidR="0022300F" w:rsidRDefault="00C85781" w:rsidP="007A48EF">
      <w:pPr>
        <w:pStyle w:val="Heading1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36FFD2C6" wp14:editId="2BA91D22">
                <wp:simplePos x="0" y="0"/>
                <wp:positionH relativeFrom="column">
                  <wp:posOffset>1606550</wp:posOffset>
                </wp:positionH>
                <wp:positionV relativeFrom="paragraph">
                  <wp:posOffset>2295525</wp:posOffset>
                </wp:positionV>
                <wp:extent cx="4422775" cy="6744970"/>
                <wp:effectExtent l="0" t="0" r="0" b="0"/>
                <wp:wrapNone/>
                <wp:docPr id="42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2775" cy="6744970"/>
                          <a:chOff x="3399" y="3526"/>
                          <a:chExt cx="6832" cy="4857"/>
                        </a:xfrm>
                      </wpg:grpSpPr>
                      <wps:wsp>
                        <wps:cNvPr id="44" name="文本框 11"/>
                        <wps:cNvSpPr txBox="1"/>
                        <wps:spPr>
                          <a:xfrm>
                            <a:off x="3399" y="3526"/>
                            <a:ext cx="2472" cy="3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9C03E7" w14:textId="77777777" w:rsidR="0022300F" w:rsidRDefault="0022300F" w:rsidP="0022300F">
                              <w:pP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bCs/>
                                  <w:color w:val="15273B"/>
                                  <w:sz w:val="24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bCs/>
                                  <w:color w:val="15273B"/>
                                  <w:sz w:val="24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直接连接符 12"/>
                        <wps:cNvCnPr/>
                        <wps:spPr>
                          <a:xfrm flipV="1">
                            <a:off x="3555" y="3792"/>
                            <a:ext cx="2072" cy="3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01B89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13"/>
                        <wps:cNvSpPr txBox="1"/>
                        <wps:spPr>
                          <a:xfrm>
                            <a:off x="3522" y="3846"/>
                            <a:ext cx="6709" cy="45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F26CB2" w14:textId="02CC84C3" w:rsidR="0022300F" w:rsidRDefault="0022300F" w:rsidP="0022300F">
                              <w:pPr>
                                <w:spacing w:line="360" w:lineRule="exact"/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</w:pPr>
                              <w:proofErr w:type="gramStart"/>
                              <w:r w:rsidRPr="002A3009"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 xml:space="preserve">Five64 </w:t>
                              </w:r>
                              <w:r w:rsidR="004C2F56"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000000" w:themeColor="text1"/>
                                  <w:sz w:val="24"/>
                                </w:rPr>
                                <w:t xml:space="preserve"> LLC</w:t>
                              </w:r>
                              <w:proofErr w:type="gramEnd"/>
                            </w:p>
                            <w:p w14:paraId="59A06D17" w14:textId="7379EB2F" w:rsidR="002A3009" w:rsidRPr="00C85781" w:rsidRDefault="002A3009" w:rsidP="007B1E2B">
                              <w:pPr>
                                <w:pStyle w:val="ListParagraph"/>
                                <w:numPr>
                                  <w:ilvl w:val="1"/>
                                  <w:numId w:val="13"/>
                                </w:numPr>
                                <w:spacing w:line="360" w:lineRule="exact"/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C85781"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Quality Assurance</w:t>
                              </w:r>
                            </w:p>
                            <w:p w14:paraId="0940E1FA" w14:textId="77777777" w:rsidR="0022300F" w:rsidRPr="00C85781" w:rsidRDefault="0022300F" w:rsidP="002A3009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hd w:val="clear" w:color="auto" w:fill="FFFFFF"/>
                                <w:tabs>
                                  <w:tab w:val="left" w:pos="420"/>
                                </w:tabs>
                                <w:jc w:val="left"/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</w:pPr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Supported test review, defect control and configuration management within delivery pipeline.</w:t>
                              </w:r>
                            </w:p>
                            <w:p w14:paraId="1929EA39" w14:textId="77777777" w:rsidR="0022300F" w:rsidRPr="00C85781" w:rsidRDefault="0022300F" w:rsidP="002A3009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hd w:val="clear" w:color="auto" w:fill="FFFFFF"/>
                                <w:tabs>
                                  <w:tab w:val="left" w:pos="420"/>
                                </w:tabs>
                                <w:jc w:val="left"/>
                                <w:rPr>
                                  <w:rFonts w:ascii="Constantia" w:hAnsi="Constantia" w:cs="Constant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Collaborated with product owners to stay current on intended functionality.</w:t>
                              </w:r>
                            </w:p>
                            <w:p w14:paraId="780B3B3C" w14:textId="77777777" w:rsidR="0022300F" w:rsidRPr="00C85781" w:rsidRDefault="0022300F" w:rsidP="002A3009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hd w:val="clear" w:color="auto" w:fill="FFFFFF"/>
                                <w:tabs>
                                  <w:tab w:val="left" w:pos="420"/>
                                </w:tabs>
                                <w:jc w:val="left"/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 xml:space="preserve">Identified and tracked defects with </w:t>
                              </w:r>
                              <w:proofErr w:type="spellStart"/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PostMan</w:t>
                              </w:r>
                              <w:proofErr w:type="spellEnd"/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 xml:space="preserve"> and supported developers with resolution tactics.</w:t>
                              </w:r>
                            </w:p>
                            <w:p w14:paraId="61EC6548" w14:textId="77777777" w:rsidR="0022300F" w:rsidRPr="00C85781" w:rsidRDefault="0022300F" w:rsidP="002A3009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hd w:val="clear" w:color="auto" w:fill="FFFFFF"/>
                                <w:tabs>
                                  <w:tab w:val="left" w:pos="420"/>
                                </w:tabs>
                                <w:jc w:val="left"/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Optimized test cases to maximize success of manual software testing.</w:t>
                              </w:r>
                            </w:p>
                            <w:p w14:paraId="44F657FE" w14:textId="77777777" w:rsidR="0022300F" w:rsidRPr="00C85781" w:rsidRDefault="0022300F" w:rsidP="002A3009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hd w:val="clear" w:color="auto" w:fill="FFFFFF"/>
                                <w:tabs>
                                  <w:tab w:val="left" w:pos="420"/>
                                </w:tabs>
                                <w:jc w:val="left"/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</w:pPr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Coordinated work with various teams to solve problems and improve efficiency for software testing and automation.</w:t>
                              </w:r>
                            </w:p>
                            <w:p w14:paraId="399A8723" w14:textId="77777777" w:rsidR="0022300F" w:rsidRPr="00C85781" w:rsidRDefault="0022300F" w:rsidP="002A3009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hd w:val="clear" w:color="auto" w:fill="FFFFFF"/>
                                <w:tabs>
                                  <w:tab w:val="left" w:pos="420"/>
                                </w:tabs>
                                <w:jc w:val="left"/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</w:pPr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 xml:space="preserve">Assisted team with development of web-based applications in </w:t>
                              </w:r>
                              <w:proofErr w:type="gramStart"/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Agile</w:t>
                              </w:r>
                              <w:proofErr w:type="gramEnd"/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 xml:space="preserve"> environment.</w:t>
                              </w:r>
                            </w:p>
                            <w:p w14:paraId="783F17B6" w14:textId="77777777" w:rsidR="0022300F" w:rsidRPr="00C85781" w:rsidRDefault="0022300F" w:rsidP="002A3009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hd w:val="clear" w:color="auto" w:fill="FFFFFF"/>
                                <w:tabs>
                                  <w:tab w:val="left" w:pos="420"/>
                                </w:tabs>
                                <w:jc w:val="left"/>
                                <w:rPr>
                                  <w:rFonts w:ascii="Constantia" w:eastAsia="Microsoft YaHei UI" w:hAnsi="Constantia" w:cs="Constant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Collaborated with QA team to test software quality through manual and automated testing.</w:t>
                              </w:r>
                            </w:p>
                            <w:p w14:paraId="03C779CC" w14:textId="7F93F398" w:rsidR="002A3009" w:rsidRPr="00C85781" w:rsidRDefault="0022300F" w:rsidP="002A3009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hd w:val="clear" w:color="auto" w:fill="FFFFFF"/>
                                <w:tabs>
                                  <w:tab w:val="left" w:pos="420"/>
                                </w:tabs>
                                <w:jc w:val="left"/>
                                <w:rPr>
                                  <w:rFonts w:ascii="Constantia" w:eastAsia="Microsoft YaHei UI" w:hAnsi="Constantia" w:cs="Constant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Defined and identified test cases for new application development.</w:t>
                              </w:r>
                            </w:p>
                            <w:p w14:paraId="03C82457" w14:textId="45A1E6D7" w:rsidR="002A3009" w:rsidRDefault="002A3009" w:rsidP="007B1E2B">
                              <w:pPr>
                                <w:widowControl/>
                                <w:shd w:val="clear" w:color="auto" w:fill="FFFFFF"/>
                                <w:tabs>
                                  <w:tab w:val="left" w:pos="420"/>
                                </w:tabs>
                                <w:jc w:val="left"/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4"/>
                                  <w:shd w:val="clear" w:color="auto" w:fill="FFFFFF"/>
                                  <w:lang w:bidi="ar"/>
                                </w:rPr>
                              </w:pPr>
                              <w:r w:rsidRPr="002A3009">
                                <w:rPr>
                                  <w:rFonts w:ascii="Constantia" w:eastAsia="sans-serif" w:hAnsi="Constantia" w:cs="Constantia"/>
                                  <w:b/>
                                  <w:color w:val="000000" w:themeColor="text1"/>
                                  <w:kern w:val="0"/>
                                  <w:sz w:val="24"/>
                                  <w:shd w:val="clear" w:color="auto" w:fill="FFFFFF"/>
                                  <w:lang w:bidi="ar"/>
                                </w:rPr>
                                <w:t>Inchcape</w:t>
                              </w:r>
                            </w:p>
                            <w:p w14:paraId="06DF92CF" w14:textId="53BA24BA" w:rsidR="007B1E2B" w:rsidRPr="00C85781" w:rsidRDefault="007B1E2B" w:rsidP="007B1E2B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20"/>
                                </w:numPr>
                                <w:shd w:val="clear" w:color="auto" w:fill="FFFFFF"/>
                                <w:tabs>
                                  <w:tab w:val="left" w:pos="420"/>
                                </w:tabs>
                                <w:jc w:val="left"/>
                                <w:rPr>
                                  <w:rFonts w:ascii="Constantia" w:eastAsia="sans-serif" w:hAnsi="Constantia" w:cs="Constantia"/>
                                  <w:b/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:shd w:val="clear" w:color="auto" w:fill="FFFFFF"/>
                                  <w:lang w:bidi="ar"/>
                                </w:rPr>
                              </w:pPr>
                              <w:r w:rsidRPr="00C85781">
                                <w:rPr>
                                  <w:rFonts w:ascii="Constantia" w:eastAsia="sans-serif" w:hAnsi="Constantia" w:cs="Constantia"/>
                                  <w:b/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:shd w:val="clear" w:color="auto" w:fill="FFFFFF"/>
                                  <w:lang w:bidi="ar"/>
                                </w:rPr>
                                <w:t>Front End Developer</w:t>
                              </w:r>
                            </w:p>
                            <w:p w14:paraId="5A7B2F35" w14:textId="1C0E802E" w:rsidR="007B1E2B" w:rsidRPr="00C85781" w:rsidRDefault="00C85781" w:rsidP="00C85781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hd w:val="clear" w:color="auto" w:fill="FFFFFF"/>
                                <w:tabs>
                                  <w:tab w:val="left" w:pos="420"/>
                                </w:tabs>
                                <w:jc w:val="left"/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</w:pPr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Working closely with designers to ensure the correct implementation of UI components, layouts and visuals</w:t>
                              </w:r>
                            </w:p>
                            <w:p w14:paraId="16A0BF95" w14:textId="2D4B07F1" w:rsidR="007B1E2B" w:rsidRPr="00C85781" w:rsidRDefault="00C85781" w:rsidP="00C85781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hd w:val="clear" w:color="auto" w:fill="FFFFFF"/>
                                <w:tabs>
                                  <w:tab w:val="left" w:pos="420"/>
                                </w:tabs>
                                <w:jc w:val="left"/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</w:pPr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Troubleshooting layout and functional issues across multiple browsers and devices.</w:t>
                              </w:r>
                            </w:p>
                            <w:p w14:paraId="327C791A" w14:textId="20DAA023" w:rsidR="00C85781" w:rsidRPr="00C85781" w:rsidRDefault="00C85781" w:rsidP="00C85781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hd w:val="clear" w:color="auto" w:fill="FFFFFF"/>
                                <w:tabs>
                                  <w:tab w:val="left" w:pos="420"/>
                                </w:tabs>
                                <w:jc w:val="left"/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</w:pPr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 xml:space="preserve">Implementing and maintaining scalable front-end architecture utilizing latest JavaScript </w:t>
                              </w:r>
                              <w:proofErr w:type="spellStart"/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libraries</w:t>
                              </w:r>
                              <w:r w:rsidR="00C04E49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,Typescript</w:t>
                              </w:r>
                              <w:proofErr w:type="spellEnd"/>
                              <w:r w:rsidR="00C04E49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 xml:space="preserve"> </w:t>
                              </w:r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 xml:space="preserve">and </w:t>
                              </w:r>
                              <w:r w:rsidR="00C04E49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 xml:space="preserve">React </w:t>
                              </w:r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frameworks</w:t>
                              </w:r>
                            </w:p>
                            <w:p w14:paraId="5E408BE4" w14:textId="0D21DAB4" w:rsidR="00C85781" w:rsidRDefault="00C85781" w:rsidP="00C85781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hd w:val="clear" w:color="auto" w:fill="FFFFFF"/>
                                <w:tabs>
                                  <w:tab w:val="left" w:pos="420"/>
                                </w:tabs>
                                <w:jc w:val="left"/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</w:pPr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Building reusable code that is scalable and optimized for performance.</w:t>
                              </w:r>
                            </w:p>
                            <w:p w14:paraId="69F506ED" w14:textId="72B5F978" w:rsidR="00C85781" w:rsidRDefault="00C85781" w:rsidP="00C85781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hd w:val="clear" w:color="auto" w:fill="FFFFFF"/>
                                <w:tabs>
                                  <w:tab w:val="left" w:pos="420"/>
                                </w:tabs>
                                <w:jc w:val="left"/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</w:pPr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Implementing web accessibility standards and developing suitable web content for all browsers, platforms, and devices.</w:t>
                              </w:r>
                            </w:p>
                            <w:p w14:paraId="4A3077EA" w14:textId="7A9978BE" w:rsidR="00C85781" w:rsidRDefault="00C85781" w:rsidP="00C85781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hd w:val="clear" w:color="auto" w:fill="FFFFFF"/>
                                <w:tabs>
                                  <w:tab w:val="left" w:pos="420"/>
                                </w:tabs>
                                <w:jc w:val="left"/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</w:pPr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Developing user-friendly web pages and features to effectively optimize user experience.</w:t>
                              </w:r>
                            </w:p>
                            <w:p w14:paraId="6CBA053C" w14:textId="1CAA0B0E" w:rsidR="00C85781" w:rsidRPr="00C85781" w:rsidRDefault="00C85781" w:rsidP="00C85781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hd w:val="clear" w:color="auto" w:fill="FFFFFF"/>
                                <w:tabs>
                                  <w:tab w:val="left" w:pos="420"/>
                                </w:tabs>
                                <w:jc w:val="left"/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</w:pPr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Utilizing industry best practices for mobile-first and responsive web design.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1" o:spid="_x0000_s1026" style="position:absolute;left:0;text-align:left;margin-left:126.5pt;margin-top:180.75pt;width:348.25pt;height:531.1pt;z-index:251663872;mso-width-relative:margin;mso-height-relative:margin" coordorigin="3399,3526" coordsize="6832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399;top:3526;width:2472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14:paraId="4D9C03E7" w14:textId="77777777" w:rsidR="0022300F" w:rsidRDefault="0022300F" w:rsidP="0022300F">
                        <w:pPr>
                          <w:rPr>
                            <w:rFonts w:ascii="Microsoft YaHei UI" w:eastAsia="Microsoft YaHei UI" w:hAnsi="Microsoft YaHei UI" w:cs="Microsoft YaHei UI"/>
                            <w:b/>
                            <w:bCs/>
                            <w:color w:val="15273B"/>
                            <w:sz w:val="24"/>
                          </w:rPr>
                        </w:pPr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bCs/>
                            <w:color w:val="15273B"/>
                            <w:sz w:val="24"/>
                          </w:rPr>
                          <w:t>Work Experience</w:t>
                        </w:r>
                      </w:p>
                    </w:txbxContent>
                  </v:textbox>
                </v:shape>
                <v:line id="直接连接符 12" o:spid="_x0000_s1028" style="position:absolute;flip:y;visibility:visible;mso-wrap-style:square" from="3555,3792" to="5627,3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qd4sEAAADbAAAADwAAAGRycy9kb3ducmV2LnhtbESPQYvCMBSE74L/ITxhL7Kmu6hINYos&#10;KJ4ErXh+NG+bavMSmqx2/70RBI/DzHzDLFadbcSN2lA7VvA1ykAQl07XXCk4FZvPGYgQkTU2jknB&#10;PwVYLfu9Beba3flAt2OsRIJwyFGBidHnUobSkMUwcp44eb+utRiTbCupW7wnuG3kd5ZNpcWa04JB&#10;Tz+GyuvxzyrA6SbUhffmMlyfLn63tWZ/3ir1MejWcxCRuvgOv9o7rWA8geeX9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ip3iwQAAANsAAAAPAAAAAAAAAAAAAAAA&#10;AKECAABkcnMvZG93bnJldi54bWxQSwUGAAAAAAQABAD5AAAAjwMAAAAA&#10;" strokecolor="#01b89c" strokeweight="2.5pt">
                  <v:stroke joinstyle="miter"/>
                </v:line>
                <v:shape id="文本框 13" o:spid="_x0000_s1029" type="#_x0000_t202" style="position:absolute;left:3522;top:3846;width:6709;height:4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14:paraId="62F26CB2" w14:textId="02CC84C3" w:rsidR="0022300F" w:rsidRDefault="0022300F" w:rsidP="0022300F">
                        <w:pPr>
                          <w:spacing w:line="360" w:lineRule="exact"/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000000" w:themeColor="text1"/>
                            <w:sz w:val="24"/>
                          </w:rPr>
                        </w:pPr>
                        <w:proofErr w:type="gramStart"/>
                        <w:r w:rsidRPr="002A3009"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000000" w:themeColor="text1"/>
                            <w:sz w:val="24"/>
                          </w:rPr>
                          <w:t xml:space="preserve">Five64 </w:t>
                        </w:r>
                        <w:r w:rsidR="004C2F56"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000000" w:themeColor="text1"/>
                            <w:sz w:val="24"/>
                          </w:rPr>
                          <w:t xml:space="preserve"> LLC</w:t>
                        </w:r>
                        <w:proofErr w:type="gramEnd"/>
                      </w:p>
                      <w:p w14:paraId="59A06D17" w14:textId="7379EB2F" w:rsidR="002A3009" w:rsidRPr="00C85781" w:rsidRDefault="002A3009" w:rsidP="007B1E2B">
                        <w:pPr>
                          <w:pStyle w:val="ListParagraph"/>
                          <w:numPr>
                            <w:ilvl w:val="1"/>
                            <w:numId w:val="13"/>
                          </w:numPr>
                          <w:spacing w:line="360" w:lineRule="exact"/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C85781"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Quality Assurance</w:t>
                        </w:r>
                      </w:p>
                      <w:p w14:paraId="0940E1FA" w14:textId="77777777" w:rsidR="0022300F" w:rsidRPr="00C85781" w:rsidRDefault="0022300F" w:rsidP="002A3009">
                        <w:pPr>
                          <w:pStyle w:val="ListParagraph"/>
                          <w:widowControl/>
                          <w:numPr>
                            <w:ilvl w:val="0"/>
                            <w:numId w:val="12"/>
                          </w:numPr>
                          <w:shd w:val="clear" w:color="auto" w:fill="FFFFFF"/>
                          <w:tabs>
                            <w:tab w:val="left" w:pos="420"/>
                          </w:tabs>
                          <w:jc w:val="left"/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</w:pPr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Supported test review, defect control and configuration management within delivery pipeline.</w:t>
                        </w:r>
                      </w:p>
                      <w:p w14:paraId="1929EA39" w14:textId="77777777" w:rsidR="0022300F" w:rsidRPr="00C85781" w:rsidRDefault="0022300F" w:rsidP="002A3009">
                        <w:pPr>
                          <w:pStyle w:val="ListParagraph"/>
                          <w:widowControl/>
                          <w:numPr>
                            <w:ilvl w:val="0"/>
                            <w:numId w:val="12"/>
                          </w:numPr>
                          <w:shd w:val="clear" w:color="auto" w:fill="FFFFFF"/>
                          <w:tabs>
                            <w:tab w:val="left" w:pos="420"/>
                          </w:tabs>
                          <w:jc w:val="left"/>
                          <w:rPr>
                            <w:rFonts w:ascii="Constantia" w:hAnsi="Constantia" w:cs="Constant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Collaborated with product owners to stay current on intended functionality.</w:t>
                        </w:r>
                      </w:p>
                      <w:p w14:paraId="780B3B3C" w14:textId="77777777" w:rsidR="0022300F" w:rsidRPr="00C85781" w:rsidRDefault="0022300F" w:rsidP="002A3009">
                        <w:pPr>
                          <w:pStyle w:val="ListParagraph"/>
                          <w:widowControl/>
                          <w:numPr>
                            <w:ilvl w:val="0"/>
                            <w:numId w:val="12"/>
                          </w:numPr>
                          <w:shd w:val="clear" w:color="auto" w:fill="FFFFFF"/>
                          <w:tabs>
                            <w:tab w:val="left" w:pos="420"/>
                          </w:tabs>
                          <w:jc w:val="left"/>
                          <w:rPr>
                            <w:rFonts w:ascii="Constantia" w:eastAsia="sans-serif" w:hAnsi="Constantia" w:cs="Constant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 xml:space="preserve">Identified and tracked defects with </w:t>
                        </w:r>
                        <w:proofErr w:type="spellStart"/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PostMan</w:t>
                        </w:r>
                        <w:proofErr w:type="spellEnd"/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 xml:space="preserve"> and supported developers with resolution tactics.</w:t>
                        </w:r>
                      </w:p>
                      <w:p w14:paraId="61EC6548" w14:textId="77777777" w:rsidR="0022300F" w:rsidRPr="00C85781" w:rsidRDefault="0022300F" w:rsidP="002A3009">
                        <w:pPr>
                          <w:pStyle w:val="ListParagraph"/>
                          <w:widowControl/>
                          <w:numPr>
                            <w:ilvl w:val="0"/>
                            <w:numId w:val="12"/>
                          </w:numPr>
                          <w:shd w:val="clear" w:color="auto" w:fill="FFFFFF"/>
                          <w:tabs>
                            <w:tab w:val="left" w:pos="420"/>
                          </w:tabs>
                          <w:jc w:val="left"/>
                          <w:rPr>
                            <w:rFonts w:ascii="Constantia" w:eastAsia="sans-serif" w:hAnsi="Constantia" w:cs="Constant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Optimized test cases to maximize success of manual software testing.</w:t>
                        </w:r>
                      </w:p>
                      <w:p w14:paraId="44F657FE" w14:textId="77777777" w:rsidR="0022300F" w:rsidRPr="00C85781" w:rsidRDefault="0022300F" w:rsidP="002A3009">
                        <w:pPr>
                          <w:pStyle w:val="ListParagraph"/>
                          <w:widowControl/>
                          <w:numPr>
                            <w:ilvl w:val="0"/>
                            <w:numId w:val="12"/>
                          </w:numPr>
                          <w:shd w:val="clear" w:color="auto" w:fill="FFFFFF"/>
                          <w:tabs>
                            <w:tab w:val="left" w:pos="420"/>
                          </w:tabs>
                          <w:jc w:val="left"/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</w:pPr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Coordinated work with various teams to solve problems and improve efficiency for software testing and automation.</w:t>
                        </w:r>
                      </w:p>
                      <w:p w14:paraId="399A8723" w14:textId="77777777" w:rsidR="0022300F" w:rsidRPr="00C85781" w:rsidRDefault="0022300F" w:rsidP="002A3009">
                        <w:pPr>
                          <w:pStyle w:val="ListParagraph"/>
                          <w:widowControl/>
                          <w:numPr>
                            <w:ilvl w:val="0"/>
                            <w:numId w:val="12"/>
                          </w:numPr>
                          <w:shd w:val="clear" w:color="auto" w:fill="FFFFFF"/>
                          <w:tabs>
                            <w:tab w:val="left" w:pos="420"/>
                          </w:tabs>
                          <w:jc w:val="left"/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</w:pPr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 xml:space="preserve">Assisted team with development of web-based applications in </w:t>
                        </w:r>
                        <w:proofErr w:type="gramStart"/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Agile</w:t>
                        </w:r>
                        <w:proofErr w:type="gramEnd"/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 xml:space="preserve"> environment.</w:t>
                        </w:r>
                      </w:p>
                      <w:p w14:paraId="783F17B6" w14:textId="77777777" w:rsidR="0022300F" w:rsidRPr="00C85781" w:rsidRDefault="0022300F" w:rsidP="002A3009">
                        <w:pPr>
                          <w:pStyle w:val="ListParagraph"/>
                          <w:widowControl/>
                          <w:numPr>
                            <w:ilvl w:val="0"/>
                            <w:numId w:val="12"/>
                          </w:numPr>
                          <w:shd w:val="clear" w:color="auto" w:fill="FFFFFF"/>
                          <w:tabs>
                            <w:tab w:val="left" w:pos="420"/>
                          </w:tabs>
                          <w:jc w:val="left"/>
                          <w:rPr>
                            <w:rFonts w:ascii="Constantia" w:eastAsia="Microsoft YaHei UI" w:hAnsi="Constantia" w:cs="Constant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Collaborated with QA team to test software quality through manual and automated testing.</w:t>
                        </w:r>
                      </w:p>
                      <w:p w14:paraId="03C779CC" w14:textId="7F93F398" w:rsidR="002A3009" w:rsidRPr="00C85781" w:rsidRDefault="0022300F" w:rsidP="002A3009">
                        <w:pPr>
                          <w:pStyle w:val="ListParagraph"/>
                          <w:widowControl/>
                          <w:numPr>
                            <w:ilvl w:val="0"/>
                            <w:numId w:val="12"/>
                          </w:numPr>
                          <w:shd w:val="clear" w:color="auto" w:fill="FFFFFF"/>
                          <w:tabs>
                            <w:tab w:val="left" w:pos="420"/>
                          </w:tabs>
                          <w:jc w:val="left"/>
                          <w:rPr>
                            <w:rFonts w:ascii="Constantia" w:eastAsia="Microsoft YaHei UI" w:hAnsi="Constantia" w:cs="Constant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Defined and identified test cases for new application development.</w:t>
                        </w:r>
                      </w:p>
                      <w:p w14:paraId="03C82457" w14:textId="45A1E6D7" w:rsidR="002A3009" w:rsidRDefault="002A3009" w:rsidP="007B1E2B">
                        <w:pPr>
                          <w:widowControl/>
                          <w:shd w:val="clear" w:color="auto" w:fill="FFFFFF"/>
                          <w:tabs>
                            <w:tab w:val="left" w:pos="420"/>
                          </w:tabs>
                          <w:jc w:val="left"/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4"/>
                            <w:shd w:val="clear" w:color="auto" w:fill="FFFFFF"/>
                            <w:lang w:bidi="ar"/>
                          </w:rPr>
                        </w:pPr>
                        <w:r w:rsidRPr="002A3009">
                          <w:rPr>
                            <w:rFonts w:ascii="Constantia" w:eastAsia="sans-serif" w:hAnsi="Constantia" w:cs="Constantia"/>
                            <w:b/>
                            <w:color w:val="000000" w:themeColor="text1"/>
                            <w:kern w:val="0"/>
                            <w:sz w:val="24"/>
                            <w:shd w:val="clear" w:color="auto" w:fill="FFFFFF"/>
                            <w:lang w:bidi="ar"/>
                          </w:rPr>
                          <w:t>Inchcape</w:t>
                        </w:r>
                      </w:p>
                      <w:p w14:paraId="06DF92CF" w14:textId="53BA24BA" w:rsidR="007B1E2B" w:rsidRPr="00C85781" w:rsidRDefault="007B1E2B" w:rsidP="007B1E2B">
                        <w:pPr>
                          <w:pStyle w:val="ListParagraph"/>
                          <w:widowControl/>
                          <w:numPr>
                            <w:ilvl w:val="0"/>
                            <w:numId w:val="20"/>
                          </w:numPr>
                          <w:shd w:val="clear" w:color="auto" w:fill="FFFFFF"/>
                          <w:tabs>
                            <w:tab w:val="left" w:pos="420"/>
                          </w:tabs>
                          <w:jc w:val="left"/>
                          <w:rPr>
                            <w:rFonts w:ascii="Constantia" w:eastAsia="sans-serif" w:hAnsi="Constantia" w:cs="Constantia"/>
                            <w:b/>
                            <w:color w:val="000000" w:themeColor="text1"/>
                            <w:kern w:val="0"/>
                            <w:sz w:val="22"/>
                            <w:szCs w:val="22"/>
                            <w:shd w:val="clear" w:color="auto" w:fill="FFFFFF"/>
                            <w:lang w:bidi="ar"/>
                          </w:rPr>
                        </w:pPr>
                        <w:r w:rsidRPr="00C85781">
                          <w:rPr>
                            <w:rFonts w:ascii="Constantia" w:eastAsia="sans-serif" w:hAnsi="Constantia" w:cs="Constantia"/>
                            <w:b/>
                            <w:color w:val="000000" w:themeColor="text1"/>
                            <w:kern w:val="0"/>
                            <w:sz w:val="22"/>
                            <w:szCs w:val="22"/>
                            <w:shd w:val="clear" w:color="auto" w:fill="FFFFFF"/>
                            <w:lang w:bidi="ar"/>
                          </w:rPr>
                          <w:t>Front End Developer</w:t>
                        </w:r>
                      </w:p>
                      <w:p w14:paraId="5A7B2F35" w14:textId="1C0E802E" w:rsidR="007B1E2B" w:rsidRPr="00C85781" w:rsidRDefault="00C85781" w:rsidP="00C85781">
                        <w:pPr>
                          <w:pStyle w:val="ListParagraph"/>
                          <w:widowControl/>
                          <w:numPr>
                            <w:ilvl w:val="0"/>
                            <w:numId w:val="16"/>
                          </w:numPr>
                          <w:shd w:val="clear" w:color="auto" w:fill="FFFFFF"/>
                          <w:tabs>
                            <w:tab w:val="left" w:pos="420"/>
                          </w:tabs>
                          <w:jc w:val="left"/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</w:pPr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Working closely with designers to ensure the correct implementation of UI components, layouts and visuals</w:t>
                        </w:r>
                      </w:p>
                      <w:p w14:paraId="16A0BF95" w14:textId="2D4B07F1" w:rsidR="007B1E2B" w:rsidRPr="00C85781" w:rsidRDefault="00C85781" w:rsidP="00C85781">
                        <w:pPr>
                          <w:pStyle w:val="ListParagraph"/>
                          <w:widowControl/>
                          <w:numPr>
                            <w:ilvl w:val="0"/>
                            <w:numId w:val="16"/>
                          </w:numPr>
                          <w:shd w:val="clear" w:color="auto" w:fill="FFFFFF"/>
                          <w:tabs>
                            <w:tab w:val="left" w:pos="420"/>
                          </w:tabs>
                          <w:jc w:val="left"/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</w:pPr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Troubleshooting layout and functional issues across multiple browsers and devices.</w:t>
                        </w:r>
                      </w:p>
                      <w:p w14:paraId="327C791A" w14:textId="20DAA023" w:rsidR="00C85781" w:rsidRPr="00C85781" w:rsidRDefault="00C85781" w:rsidP="00C85781">
                        <w:pPr>
                          <w:pStyle w:val="ListParagraph"/>
                          <w:widowControl/>
                          <w:numPr>
                            <w:ilvl w:val="0"/>
                            <w:numId w:val="16"/>
                          </w:numPr>
                          <w:shd w:val="clear" w:color="auto" w:fill="FFFFFF"/>
                          <w:tabs>
                            <w:tab w:val="left" w:pos="420"/>
                          </w:tabs>
                          <w:jc w:val="left"/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</w:pPr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 xml:space="preserve">Implementing and maintaining scalable front-end architecture utilizing latest JavaScript </w:t>
                        </w:r>
                        <w:proofErr w:type="spellStart"/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libraries</w:t>
                        </w:r>
                        <w:r w:rsidR="00C04E49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,Typescript</w:t>
                        </w:r>
                        <w:proofErr w:type="spellEnd"/>
                        <w:r w:rsidR="00C04E49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 xml:space="preserve"> </w:t>
                        </w:r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 xml:space="preserve">and </w:t>
                        </w:r>
                        <w:r w:rsidR="00C04E49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 xml:space="preserve">React </w:t>
                        </w:r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frameworks</w:t>
                        </w:r>
                      </w:p>
                      <w:p w14:paraId="5E408BE4" w14:textId="0D21DAB4" w:rsidR="00C85781" w:rsidRDefault="00C85781" w:rsidP="00C85781">
                        <w:pPr>
                          <w:pStyle w:val="ListParagraph"/>
                          <w:widowControl/>
                          <w:numPr>
                            <w:ilvl w:val="0"/>
                            <w:numId w:val="16"/>
                          </w:numPr>
                          <w:shd w:val="clear" w:color="auto" w:fill="FFFFFF"/>
                          <w:tabs>
                            <w:tab w:val="left" w:pos="420"/>
                          </w:tabs>
                          <w:jc w:val="left"/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</w:pPr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Building reusable code that is scalable and optimized for performance.</w:t>
                        </w:r>
                      </w:p>
                      <w:p w14:paraId="69F506ED" w14:textId="72B5F978" w:rsidR="00C85781" w:rsidRDefault="00C85781" w:rsidP="00C85781">
                        <w:pPr>
                          <w:pStyle w:val="ListParagraph"/>
                          <w:widowControl/>
                          <w:numPr>
                            <w:ilvl w:val="0"/>
                            <w:numId w:val="16"/>
                          </w:numPr>
                          <w:shd w:val="clear" w:color="auto" w:fill="FFFFFF"/>
                          <w:tabs>
                            <w:tab w:val="left" w:pos="420"/>
                          </w:tabs>
                          <w:jc w:val="left"/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</w:pPr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Implementing web accessibility standards and developing suitable web content for all browsers, platforms, and devices.</w:t>
                        </w:r>
                      </w:p>
                      <w:p w14:paraId="4A3077EA" w14:textId="7A9978BE" w:rsidR="00C85781" w:rsidRDefault="00C85781" w:rsidP="00C85781">
                        <w:pPr>
                          <w:pStyle w:val="ListParagraph"/>
                          <w:widowControl/>
                          <w:numPr>
                            <w:ilvl w:val="0"/>
                            <w:numId w:val="16"/>
                          </w:numPr>
                          <w:shd w:val="clear" w:color="auto" w:fill="FFFFFF"/>
                          <w:tabs>
                            <w:tab w:val="left" w:pos="420"/>
                          </w:tabs>
                          <w:jc w:val="left"/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</w:pPr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Developing user-friendly web pages and features to effectively optimize user experience.</w:t>
                        </w:r>
                      </w:p>
                      <w:p w14:paraId="6CBA053C" w14:textId="1CAA0B0E" w:rsidR="00C85781" w:rsidRPr="00C85781" w:rsidRDefault="00C85781" w:rsidP="00C85781">
                        <w:pPr>
                          <w:pStyle w:val="ListParagraph"/>
                          <w:widowControl/>
                          <w:numPr>
                            <w:ilvl w:val="0"/>
                            <w:numId w:val="16"/>
                          </w:numPr>
                          <w:shd w:val="clear" w:color="auto" w:fill="FFFFFF"/>
                          <w:tabs>
                            <w:tab w:val="left" w:pos="420"/>
                          </w:tabs>
                          <w:jc w:val="left"/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</w:pPr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Utilizing industry best practices for mobile-first and responsive web design.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1232FCB" wp14:editId="3E670A00">
                <wp:simplePos x="0" y="0"/>
                <wp:positionH relativeFrom="column">
                  <wp:posOffset>-831850</wp:posOffset>
                </wp:positionH>
                <wp:positionV relativeFrom="paragraph">
                  <wp:posOffset>2419350</wp:posOffset>
                </wp:positionV>
                <wp:extent cx="1973580" cy="1905"/>
                <wp:effectExtent l="0" t="19050" r="7620" b="36195"/>
                <wp:wrapNone/>
                <wp:docPr id="9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80" cy="1905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1B89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5pt,190.5pt" to="89.9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" strokecolor="#01b89c" strokeweight="2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839E0" wp14:editId="17D217A1">
                <wp:simplePos x="0" y="0"/>
                <wp:positionH relativeFrom="column">
                  <wp:posOffset>-893445</wp:posOffset>
                </wp:positionH>
                <wp:positionV relativeFrom="paragraph">
                  <wp:posOffset>2025650</wp:posOffset>
                </wp:positionV>
                <wp:extent cx="2194560" cy="457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5B540" w14:textId="77777777" w:rsidR="0022300F" w:rsidRDefault="0022300F" w:rsidP="0022300F">
                            <w:pPr>
                              <w:rPr>
                                <w:rFonts w:ascii="Mongolian Baiti" w:hAnsi="Mongolian Baiti" w:cs="Mongolian Bait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color w:val="FFFFFF" w:themeColor="background1"/>
                                <w:sz w:val="40"/>
                                <w:szCs w:val="40"/>
                              </w:rPr>
                              <w:t>Junior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left:0;text-align:left;margin-left:-70.35pt;margin-top:159.5pt;width:172.8pt;height:36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" filled="f" fillcolor="white [3201]" stroked="f" strokeweight=".5pt">
                <v:textbox>
                  <w:txbxContent>
                    <w:p w14:paraId="0A95B540" w14:textId="77777777" w:rsidR="0022300F" w:rsidRDefault="0022300F" w:rsidP="0022300F">
                      <w:pPr>
                        <w:rPr>
                          <w:rFonts w:ascii="Mongolian Baiti" w:hAnsi="Mongolian Baiti" w:cs="Mongolian Baiti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Mongolian Baiti" w:hAnsi="Mongolian Baiti" w:cs="Mongolian Baiti"/>
                          <w:color w:val="FFFFFF" w:themeColor="background1"/>
                          <w:sz w:val="40"/>
                          <w:szCs w:val="40"/>
                        </w:rPr>
                        <w:t>Junior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B2198D7" wp14:editId="6B59FA38">
                <wp:simplePos x="0" y="0"/>
                <wp:positionH relativeFrom="column">
                  <wp:posOffset>-786765</wp:posOffset>
                </wp:positionH>
                <wp:positionV relativeFrom="paragraph">
                  <wp:posOffset>1703705</wp:posOffset>
                </wp:positionV>
                <wp:extent cx="2110740" cy="586105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B0A6D" w14:textId="77777777" w:rsidR="0022300F" w:rsidRPr="00C85781" w:rsidRDefault="0022300F" w:rsidP="0022300F">
                            <w:pPr>
                              <w:rPr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 w:rsidRPr="00C85781">
                              <w:rPr>
                                <w:color w:val="FFFFFF" w:themeColor="background1"/>
                                <w:sz w:val="50"/>
                                <w:szCs w:val="50"/>
                              </w:rPr>
                              <w:t>Villegas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1" type="#_x0000_t202" style="position:absolute;left:0;text-align:left;margin-left:-61.95pt;margin-top:134.15pt;width:166.2pt;height:46.1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" filled="f" stroked="f" strokeweight=".5pt">
                <v:textbox>
                  <w:txbxContent>
                    <w:p w14:paraId="22EB0A6D" w14:textId="77777777" w:rsidR="0022300F" w:rsidRPr="00C85781" w:rsidRDefault="0022300F" w:rsidP="0022300F">
                      <w:pPr>
                        <w:rPr>
                          <w:color w:val="FFFFFF" w:themeColor="background1"/>
                          <w:sz w:val="50"/>
                          <w:szCs w:val="50"/>
                        </w:rPr>
                      </w:pPr>
                      <w:r w:rsidRPr="00C85781">
                        <w:rPr>
                          <w:color w:val="FFFFFF" w:themeColor="background1"/>
                          <w:sz w:val="50"/>
                          <w:szCs w:val="50"/>
                        </w:rPr>
                        <w:t>Villegas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5B89648" wp14:editId="7E4EAF54">
                <wp:simplePos x="0" y="0"/>
                <wp:positionH relativeFrom="column">
                  <wp:posOffset>-1103630</wp:posOffset>
                </wp:positionH>
                <wp:positionV relativeFrom="paragraph">
                  <wp:posOffset>1329055</wp:posOffset>
                </wp:positionV>
                <wp:extent cx="2214245" cy="696595"/>
                <wp:effectExtent l="0" t="0" r="0" b="0"/>
                <wp:wrapNone/>
                <wp:docPr id="15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245" cy="696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1DF5C" w14:textId="77777777" w:rsidR="0022300F" w:rsidRPr="00C85781" w:rsidRDefault="0022300F" w:rsidP="0022300F">
                            <w:pPr>
                              <w:spacing w:line="120" w:lineRule="auto"/>
                              <w:jc w:val="center"/>
                              <w:rPr>
                                <w:rFonts w:ascii="Microsoft YaHei UI" w:eastAsia="Microsoft YaHei UI" w:hAnsi="Microsoft YaHei UI" w:cs="Microsoft YaHei U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85781">
                              <w:rPr>
                                <w:rFonts w:ascii="Microsoft YaHei UI" w:eastAsia="Microsoft YaHei UI" w:hAnsi="Microsoft YaHei UI" w:cs="Microsoft YaHei UI"/>
                                <w:color w:val="FFFFFF" w:themeColor="background1"/>
                                <w:sz w:val="40"/>
                                <w:szCs w:val="40"/>
                              </w:rPr>
                              <w:t>Ian Clark 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2" type="#_x0000_t202" style="position:absolute;left:0;text-align:left;margin-left:-86.9pt;margin-top:104.65pt;width:174.35pt;height:54.8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" filled="f" stroked="f" strokeweight=".5pt">
                <v:textbox>
                  <w:txbxContent>
                    <w:p w14:paraId="2BC1DF5C" w14:textId="77777777" w:rsidR="0022300F" w:rsidRPr="00C85781" w:rsidRDefault="0022300F" w:rsidP="0022300F">
                      <w:pPr>
                        <w:spacing w:line="120" w:lineRule="auto"/>
                        <w:jc w:val="center"/>
                        <w:rPr>
                          <w:rFonts w:ascii="Microsoft YaHei UI" w:eastAsia="Microsoft YaHei UI" w:hAnsi="Microsoft YaHei UI" w:cs="Microsoft YaHei UI"/>
                          <w:color w:val="FFFFFF" w:themeColor="background1"/>
                          <w:sz w:val="40"/>
                          <w:szCs w:val="40"/>
                        </w:rPr>
                      </w:pPr>
                      <w:r w:rsidRPr="00C85781">
                        <w:rPr>
                          <w:rFonts w:ascii="Microsoft YaHei UI" w:eastAsia="Microsoft YaHei UI" w:hAnsi="Microsoft YaHei UI" w:cs="Microsoft YaHei UI"/>
                          <w:color w:val="FFFFFF" w:themeColor="background1"/>
                          <w:sz w:val="40"/>
                          <w:szCs w:val="40"/>
                        </w:rPr>
                        <w:t>Ian Clark A.</w:t>
                      </w:r>
                    </w:p>
                  </w:txbxContent>
                </v:textbox>
              </v:shape>
            </w:pict>
          </mc:Fallback>
        </mc:AlternateContent>
      </w:r>
      <w:r w:rsidR="0022300F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5707CD31" wp14:editId="31E90624">
                <wp:simplePos x="0" y="0"/>
                <wp:positionH relativeFrom="column">
                  <wp:posOffset>-914400</wp:posOffset>
                </wp:positionH>
                <wp:positionV relativeFrom="paragraph">
                  <wp:posOffset>2628314</wp:posOffset>
                </wp:positionV>
                <wp:extent cx="2483485" cy="3657600"/>
                <wp:effectExtent l="0" t="0" r="0" b="0"/>
                <wp:wrapNone/>
                <wp:docPr id="4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3485" cy="3657600"/>
                          <a:chOff x="3336" y="3339"/>
                          <a:chExt cx="3911" cy="4270"/>
                        </a:xfrm>
                      </wpg:grpSpPr>
                      <wps:wsp>
                        <wps:cNvPr id="49" name="文本框 11"/>
                        <wps:cNvSpPr txBox="1"/>
                        <wps:spPr>
                          <a:xfrm>
                            <a:off x="3336" y="3339"/>
                            <a:ext cx="3911" cy="82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  <a:lin ang="5400000" scaled="0"/>
                          </a:gra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CF5B5B" w14:textId="77777777" w:rsidR="0022300F" w:rsidRDefault="0022300F" w:rsidP="0022300F">
                              <w:pP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" name="文本框 13"/>
                        <wps:cNvSpPr txBox="1"/>
                        <wps:spPr>
                          <a:xfrm>
                            <a:off x="3519" y="4194"/>
                            <a:ext cx="3302" cy="3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B54DEA" w14:textId="77777777" w:rsidR="0022300F" w:rsidRPr="0022300F" w:rsidRDefault="0022300F" w:rsidP="0022300F">
                              <w:pPr>
                                <w:spacing w:line="360" w:lineRule="exact"/>
                                <w:rPr>
                                  <w:rFonts w:ascii="Bahnschrift Light" w:eastAsia="Microsoft YaHei UI" w:hAnsi="Bahnschrift Light" w:cs="Bahnschrift Light"/>
                                  <w:b/>
                                  <w:bCs/>
                                  <w:color w:val="FFFFFF" w:themeColor="background1"/>
                                  <w:sz w:val="24"/>
                                </w:rPr>
                              </w:pPr>
                              <w:r w:rsidRPr="0022300F">
                                <w:rPr>
                                  <w:rFonts w:ascii="Bahnschrift Light" w:eastAsia="Microsoft YaHei UI" w:hAnsi="Bahnschrift Light" w:cs="Bahnschrift Light"/>
                                  <w:b/>
                                  <w:bCs/>
                                  <w:color w:val="FFFFFF" w:themeColor="background1"/>
                                  <w:sz w:val="24"/>
                                </w:rPr>
                                <w:t>Address</w:t>
                              </w:r>
                            </w:p>
                            <w:p w14:paraId="607AFF6B" w14:textId="77777777" w:rsidR="0022300F" w:rsidRPr="0022300F" w:rsidRDefault="0022300F" w:rsidP="0022300F">
                              <w:pPr>
                                <w:spacing w:line="360" w:lineRule="exact"/>
                                <w:rPr>
                                  <w:rFonts w:ascii="Bahnschrift Light" w:eastAsia="Microsoft YaHei UI" w:hAnsi="Bahnschrift Light" w:cs="Bahnschrift Light"/>
                                  <w:color w:val="FFFFFF" w:themeColor="background1"/>
                                  <w:sz w:val="24"/>
                                </w:rPr>
                              </w:pPr>
                              <w:r w:rsidRPr="0022300F">
                                <w:rPr>
                                  <w:rFonts w:ascii="Bahnschrift Light" w:eastAsia="Microsoft YaHei UI" w:hAnsi="Bahnschrift Light" w:cs="Bahnschrift Light"/>
                                  <w:color w:val="FFFFFF" w:themeColor="background1"/>
                                  <w:sz w:val="24"/>
                                </w:rPr>
                                <w:t>Cebu City, Cebu. Philippines 6000</w:t>
                              </w:r>
                            </w:p>
                            <w:p w14:paraId="69A59DE9" w14:textId="77777777" w:rsidR="0022300F" w:rsidRPr="0022300F" w:rsidRDefault="0022300F" w:rsidP="0022300F">
                              <w:pPr>
                                <w:spacing w:line="360" w:lineRule="exact"/>
                                <w:rPr>
                                  <w:rFonts w:ascii="Bahnschrift Light" w:eastAsia="Microsoft YaHei UI" w:hAnsi="Bahnschrift Light" w:cs="Bahnschrift Light"/>
                                  <w:b/>
                                  <w:bCs/>
                                  <w:color w:val="FFFFFF" w:themeColor="background1"/>
                                  <w:sz w:val="24"/>
                                </w:rPr>
                              </w:pPr>
                              <w:r w:rsidRPr="0022300F">
                                <w:rPr>
                                  <w:rFonts w:ascii="Bahnschrift Light" w:eastAsia="Microsoft YaHei UI" w:hAnsi="Bahnschrift Light" w:cs="Bahnschrift Light"/>
                                  <w:b/>
                                  <w:bCs/>
                                  <w:color w:val="FFFFFF" w:themeColor="background1"/>
                                  <w:sz w:val="24"/>
                                </w:rPr>
                                <w:t>Phone</w:t>
                              </w:r>
                            </w:p>
                            <w:p w14:paraId="11A7DF05" w14:textId="62A11B06" w:rsidR="0022300F" w:rsidRPr="0022300F" w:rsidRDefault="0022300F" w:rsidP="0022300F">
                              <w:pPr>
                                <w:spacing w:line="360" w:lineRule="exact"/>
                                <w:rPr>
                                  <w:rFonts w:ascii="Bahnschrift Light" w:eastAsia="Microsoft YaHei UI" w:hAnsi="Bahnschrift Light" w:cs="Bahnschrift Light"/>
                                  <w:color w:val="FFFFFF" w:themeColor="background1"/>
                                  <w:sz w:val="24"/>
                                </w:rPr>
                              </w:pPr>
                              <w:r w:rsidRPr="0022300F">
                                <w:rPr>
                                  <w:rFonts w:ascii="Bahnschrift Light" w:eastAsia="Microsoft YaHei UI" w:hAnsi="Bahnschrift Light" w:cs="Bahnschrift Light"/>
                                  <w:color w:val="FFFFFF" w:themeColor="background1"/>
                                  <w:sz w:val="24"/>
                                </w:rPr>
                                <w:t>09</w:t>
                              </w:r>
                              <w:r w:rsidR="00C04E49">
                                <w:rPr>
                                  <w:rFonts w:ascii="Bahnschrift Light" w:eastAsia="Microsoft YaHei UI" w:hAnsi="Bahnschrift Light" w:cs="Bahnschrift Light"/>
                                  <w:color w:val="FFFFFF" w:themeColor="background1"/>
                                  <w:sz w:val="24"/>
                                </w:rPr>
                                <w:t>296012358</w:t>
                              </w:r>
                            </w:p>
                            <w:p w14:paraId="70238174" w14:textId="77777777" w:rsidR="0022300F" w:rsidRPr="0022300F" w:rsidRDefault="0022300F" w:rsidP="0022300F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360" w:lineRule="exact"/>
                                <w:rPr>
                                  <w:rFonts w:ascii="Bahnschrift Light" w:eastAsia="Microsoft YaHei UI" w:hAnsi="Bahnschrift Light" w:cs="Bahnschrift Light"/>
                                  <w:b/>
                                  <w:bCs/>
                                  <w:color w:val="FFFFFF" w:themeColor="background1"/>
                                  <w:sz w:val="24"/>
                                </w:rPr>
                              </w:pPr>
                              <w:r w:rsidRPr="0022300F">
                                <w:rPr>
                                  <w:rFonts w:ascii="Bahnschrift Light" w:eastAsia="Microsoft YaHei UI" w:hAnsi="Bahnschrift Light" w:cs="Bahnschrift Light"/>
                                  <w:b/>
                                  <w:bCs/>
                                  <w:color w:val="FFFFFF" w:themeColor="background1"/>
                                  <w:sz w:val="24"/>
                                </w:rPr>
                                <w:t>Mail</w:t>
                              </w:r>
                            </w:p>
                            <w:p w14:paraId="1D2A39A7" w14:textId="3EFF251B" w:rsidR="0022300F" w:rsidRPr="0022300F" w:rsidRDefault="00C04E49" w:rsidP="0022300F">
                              <w:pPr>
                                <w:spacing w:line="360" w:lineRule="exact"/>
                                <w:rPr>
                                  <w:rFonts w:ascii="Bahnschrift Light" w:eastAsia="Microsoft YaHei UI" w:hAnsi="Bahnschrift Light" w:cs="Bahnschrift Light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Bahnschrift Light" w:eastAsia="Microsoft YaHei UI" w:hAnsi="Bahnschrift Light" w:cs="Bahnschrift Light"/>
                                  <w:color w:val="FFFFFF" w:themeColor="background1"/>
                                  <w:sz w:val="24"/>
                                </w:rPr>
                                <w:t>clarkvillegas2021</w:t>
                              </w:r>
                              <w:r w:rsidR="0022300F" w:rsidRPr="0022300F">
                                <w:rPr>
                                  <w:rFonts w:ascii="Bahnschrift Light" w:eastAsia="Microsoft YaHei UI" w:hAnsi="Bahnschrift Light" w:cs="Bahnschrift Light"/>
                                  <w:color w:val="FFFFFF" w:themeColor="background1"/>
                                  <w:sz w:val="24"/>
                                </w:rPr>
                                <w:t>@gmail.com</w:t>
                              </w:r>
                            </w:p>
                            <w:p w14:paraId="77F26E8B" w14:textId="77777777" w:rsidR="0022300F" w:rsidRPr="0022300F" w:rsidRDefault="0022300F" w:rsidP="0022300F">
                              <w:pPr>
                                <w:spacing w:line="360" w:lineRule="exact"/>
                                <w:rPr>
                                  <w:rFonts w:ascii="Bahnschrift Light" w:eastAsia="Microsoft YaHei UI" w:hAnsi="Bahnschrift Light" w:cs="Bahnschrift Light"/>
                                  <w:b/>
                                  <w:bCs/>
                                  <w:color w:val="FFFFFF" w:themeColor="background1"/>
                                  <w:sz w:val="24"/>
                                </w:rPr>
                              </w:pPr>
                              <w:r w:rsidRPr="0022300F">
                                <w:rPr>
                                  <w:rFonts w:ascii="Bahnschrift Light" w:eastAsia="Microsoft YaHei UI" w:hAnsi="Bahnschrift Light" w:cs="Bahnschrift Light"/>
                                  <w:b/>
                                  <w:bCs/>
                                  <w:color w:val="FFFFFF" w:themeColor="background1"/>
                                  <w:sz w:val="24"/>
                                </w:rPr>
                                <w:t>LinkedIn</w:t>
                              </w:r>
                            </w:p>
                            <w:p w14:paraId="2A87B126" w14:textId="77777777" w:rsidR="0022300F" w:rsidRPr="0022300F" w:rsidRDefault="0022300F" w:rsidP="0022300F">
                              <w:pPr>
                                <w:spacing w:line="360" w:lineRule="exact"/>
                                <w:rPr>
                                  <w:rFonts w:ascii="Bahnschrift Light" w:eastAsia="Microsoft YaHei UI" w:hAnsi="Bahnschrift Light" w:cs="Bahnschrift Light"/>
                                  <w:color w:val="FFFFFF" w:themeColor="background1"/>
                                  <w:sz w:val="24"/>
                                </w:rPr>
                              </w:pPr>
                              <w:r w:rsidRPr="0022300F">
                                <w:rPr>
                                  <w:rFonts w:ascii="Bahnschrift Light" w:eastAsia="Microsoft YaHei UI" w:hAnsi="Bahnschrift Light" w:cs="Bahnschrift Light"/>
                                  <w:color w:val="FFFFFF" w:themeColor="background1"/>
                                  <w:sz w:val="24"/>
                                </w:rPr>
                                <w:t>https://www.linkedin.com/in/ian-clark-villegas-391</w:t>
                              </w:r>
                            </w:p>
                            <w:p w14:paraId="32A3D2F3" w14:textId="77777777" w:rsidR="0022300F" w:rsidRDefault="0022300F" w:rsidP="0022300F">
                              <w:pPr>
                                <w:spacing w:line="360" w:lineRule="exact"/>
                                <w:rPr>
                                  <w:rFonts w:ascii="Arial" w:eastAsia="Microsoft YaHei UI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51E08D71" w14:textId="77777777" w:rsidR="0022300F" w:rsidRDefault="0022300F" w:rsidP="0022300F">
                              <w:pPr>
                                <w:spacing w:line="360" w:lineRule="exact"/>
                                <w:rPr>
                                  <w:rFonts w:ascii="Arial" w:eastAsia="Microsoft YaHei UI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" o:spid="_x0000_s1033" style="position:absolute;left:0;text-align:left;margin-left:-1in;margin-top:206.95pt;width:195.55pt;height:4in;z-index:251659776;mso-height-relative:margin" coordorigin="3336,3339" coordsize="3911,4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">
                <v:shape id="_x0000_s1034" type="#_x0000_t202" style="position:absolute;left:3336;top:3339;width:3911;height: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iSWL8A&#10;AADbAAAADwAAAGRycy9kb3ducmV2LnhtbESPUUvDQBCE3wX/w7GCb3ajFjWx11IEwdc2/QFLbs0F&#10;s3vh7trEf+8Jgo/DzHzDbHaLjObCMQ1BLdyvKjCsXXCD9hZO7fvdC5iUSR2NQdnCNyfYba+vNtS4&#10;MOuBL8fcmwLR1JAFn/PUIKbOs1BahYm1eJ8hCuUiY48u0lzgMuJDVT2h0KBlwdPEb567r+NZLNQi&#10;hOc9Cj/Pa6zbx0OKrbf29mbZv4LJvOT/8F/7w1lY1/D7pfwA3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CJJYvwAAANsAAAAPAAAAAAAAAAAAAAAAAJgCAABkcnMvZG93bnJl&#10;di54bWxQSwUGAAAAAAQABAD1AAAAhAMAAAAA&#10;" fillcolor="#012d86" stroked="f" strokeweight=".5pt">
                  <v:fill color2="#0e2557" focus="100%" type="gradient">
                    <o:fill v:ext="view" type="gradientUnscaled"/>
                  </v:fill>
                  <v:textbox>
                    <w:txbxContent>
                      <w:p w14:paraId="4BCF5B5B" w14:textId="77777777" w:rsidR="0022300F" w:rsidRDefault="0022300F" w:rsidP="0022300F">
                        <w:pPr>
                          <w:rPr>
                            <w:rFonts w:ascii="Microsoft YaHei UI" w:eastAsia="Microsoft YaHei UI" w:hAnsi="Microsoft YaHei UI" w:cs="Microsoft YaHei UI"/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Contact</w:t>
                        </w:r>
                      </w:p>
                    </w:txbxContent>
                  </v:textbox>
                </v:shape>
                <v:shape id="文本框 13" o:spid="_x0000_s1035" type="#_x0000_t202" style="position:absolute;left:3519;top:4194;width:3302;height:3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14:paraId="62B54DEA" w14:textId="77777777" w:rsidR="0022300F" w:rsidRPr="0022300F" w:rsidRDefault="0022300F" w:rsidP="0022300F">
                        <w:pPr>
                          <w:spacing w:line="360" w:lineRule="exact"/>
                          <w:rPr>
                            <w:rFonts w:ascii="Bahnschrift Light" w:eastAsia="Microsoft YaHei UI" w:hAnsi="Bahnschrift Light" w:cs="Bahnschrift Light"/>
                            <w:b/>
                            <w:bCs/>
                            <w:color w:val="FFFFFF" w:themeColor="background1"/>
                            <w:sz w:val="24"/>
                          </w:rPr>
                        </w:pPr>
                        <w:r w:rsidRPr="0022300F">
                          <w:rPr>
                            <w:rFonts w:ascii="Bahnschrift Light" w:eastAsia="Microsoft YaHei UI" w:hAnsi="Bahnschrift Light" w:cs="Bahnschrift Light"/>
                            <w:b/>
                            <w:bCs/>
                            <w:color w:val="FFFFFF" w:themeColor="background1"/>
                            <w:sz w:val="24"/>
                          </w:rPr>
                          <w:t>Address</w:t>
                        </w:r>
                      </w:p>
                      <w:p w14:paraId="607AFF6B" w14:textId="77777777" w:rsidR="0022300F" w:rsidRPr="0022300F" w:rsidRDefault="0022300F" w:rsidP="0022300F">
                        <w:pPr>
                          <w:spacing w:line="360" w:lineRule="exact"/>
                          <w:rPr>
                            <w:rFonts w:ascii="Bahnschrift Light" w:eastAsia="Microsoft YaHei UI" w:hAnsi="Bahnschrift Light" w:cs="Bahnschrift Light"/>
                            <w:color w:val="FFFFFF" w:themeColor="background1"/>
                            <w:sz w:val="24"/>
                          </w:rPr>
                        </w:pPr>
                        <w:r w:rsidRPr="0022300F">
                          <w:rPr>
                            <w:rFonts w:ascii="Bahnschrift Light" w:eastAsia="Microsoft YaHei UI" w:hAnsi="Bahnschrift Light" w:cs="Bahnschrift Light"/>
                            <w:color w:val="FFFFFF" w:themeColor="background1"/>
                            <w:sz w:val="24"/>
                          </w:rPr>
                          <w:t>Cebu City, Cebu. Philippines 6000</w:t>
                        </w:r>
                      </w:p>
                      <w:p w14:paraId="69A59DE9" w14:textId="77777777" w:rsidR="0022300F" w:rsidRPr="0022300F" w:rsidRDefault="0022300F" w:rsidP="0022300F">
                        <w:pPr>
                          <w:spacing w:line="360" w:lineRule="exact"/>
                          <w:rPr>
                            <w:rFonts w:ascii="Bahnschrift Light" w:eastAsia="Microsoft YaHei UI" w:hAnsi="Bahnschrift Light" w:cs="Bahnschrift Light"/>
                            <w:b/>
                            <w:bCs/>
                            <w:color w:val="FFFFFF" w:themeColor="background1"/>
                            <w:sz w:val="24"/>
                          </w:rPr>
                        </w:pPr>
                        <w:r w:rsidRPr="0022300F">
                          <w:rPr>
                            <w:rFonts w:ascii="Bahnschrift Light" w:eastAsia="Microsoft YaHei UI" w:hAnsi="Bahnschrift Light" w:cs="Bahnschrift Light"/>
                            <w:b/>
                            <w:bCs/>
                            <w:color w:val="FFFFFF" w:themeColor="background1"/>
                            <w:sz w:val="24"/>
                          </w:rPr>
                          <w:t>Phone</w:t>
                        </w:r>
                      </w:p>
                      <w:p w14:paraId="11A7DF05" w14:textId="62A11B06" w:rsidR="0022300F" w:rsidRPr="0022300F" w:rsidRDefault="0022300F" w:rsidP="0022300F">
                        <w:pPr>
                          <w:spacing w:line="360" w:lineRule="exact"/>
                          <w:rPr>
                            <w:rFonts w:ascii="Bahnschrift Light" w:eastAsia="Microsoft YaHei UI" w:hAnsi="Bahnschrift Light" w:cs="Bahnschrift Light"/>
                            <w:color w:val="FFFFFF" w:themeColor="background1"/>
                            <w:sz w:val="24"/>
                          </w:rPr>
                        </w:pPr>
                        <w:r w:rsidRPr="0022300F">
                          <w:rPr>
                            <w:rFonts w:ascii="Bahnschrift Light" w:eastAsia="Microsoft YaHei UI" w:hAnsi="Bahnschrift Light" w:cs="Bahnschrift Light"/>
                            <w:color w:val="FFFFFF" w:themeColor="background1"/>
                            <w:sz w:val="24"/>
                          </w:rPr>
                          <w:t>09</w:t>
                        </w:r>
                        <w:r w:rsidR="00C04E49">
                          <w:rPr>
                            <w:rFonts w:ascii="Bahnschrift Light" w:eastAsia="Microsoft YaHei UI" w:hAnsi="Bahnschrift Light" w:cs="Bahnschrift Light"/>
                            <w:color w:val="FFFFFF" w:themeColor="background1"/>
                            <w:sz w:val="24"/>
                          </w:rPr>
                          <w:t>296012358</w:t>
                        </w:r>
                      </w:p>
                      <w:p w14:paraId="70238174" w14:textId="77777777" w:rsidR="0022300F" w:rsidRPr="0022300F" w:rsidRDefault="0022300F" w:rsidP="0022300F">
                        <w:pPr>
                          <w:numPr>
                            <w:ilvl w:val="0"/>
                            <w:numId w:val="2"/>
                          </w:numPr>
                          <w:spacing w:line="360" w:lineRule="exact"/>
                          <w:rPr>
                            <w:rFonts w:ascii="Bahnschrift Light" w:eastAsia="Microsoft YaHei UI" w:hAnsi="Bahnschrift Light" w:cs="Bahnschrift Light"/>
                            <w:b/>
                            <w:bCs/>
                            <w:color w:val="FFFFFF" w:themeColor="background1"/>
                            <w:sz w:val="24"/>
                          </w:rPr>
                        </w:pPr>
                        <w:r w:rsidRPr="0022300F">
                          <w:rPr>
                            <w:rFonts w:ascii="Bahnschrift Light" w:eastAsia="Microsoft YaHei UI" w:hAnsi="Bahnschrift Light" w:cs="Bahnschrift Light"/>
                            <w:b/>
                            <w:bCs/>
                            <w:color w:val="FFFFFF" w:themeColor="background1"/>
                            <w:sz w:val="24"/>
                          </w:rPr>
                          <w:t>Mail</w:t>
                        </w:r>
                      </w:p>
                      <w:p w14:paraId="1D2A39A7" w14:textId="3EFF251B" w:rsidR="0022300F" w:rsidRPr="0022300F" w:rsidRDefault="00C04E49" w:rsidP="0022300F">
                        <w:pPr>
                          <w:spacing w:line="360" w:lineRule="exact"/>
                          <w:rPr>
                            <w:rFonts w:ascii="Bahnschrift Light" w:eastAsia="Microsoft YaHei UI" w:hAnsi="Bahnschrift Light" w:cs="Bahnschrift Light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Bahnschrift Light" w:eastAsia="Microsoft YaHei UI" w:hAnsi="Bahnschrift Light" w:cs="Bahnschrift Light"/>
                            <w:color w:val="FFFFFF" w:themeColor="background1"/>
                            <w:sz w:val="24"/>
                          </w:rPr>
                          <w:t>clarkvillegas2021</w:t>
                        </w:r>
                        <w:r w:rsidR="0022300F" w:rsidRPr="0022300F">
                          <w:rPr>
                            <w:rFonts w:ascii="Bahnschrift Light" w:eastAsia="Microsoft YaHei UI" w:hAnsi="Bahnschrift Light" w:cs="Bahnschrift Light"/>
                            <w:color w:val="FFFFFF" w:themeColor="background1"/>
                            <w:sz w:val="24"/>
                          </w:rPr>
                          <w:t>@gmail.com</w:t>
                        </w:r>
                      </w:p>
                      <w:p w14:paraId="77F26E8B" w14:textId="77777777" w:rsidR="0022300F" w:rsidRPr="0022300F" w:rsidRDefault="0022300F" w:rsidP="0022300F">
                        <w:pPr>
                          <w:spacing w:line="360" w:lineRule="exact"/>
                          <w:rPr>
                            <w:rFonts w:ascii="Bahnschrift Light" w:eastAsia="Microsoft YaHei UI" w:hAnsi="Bahnschrift Light" w:cs="Bahnschrift Light"/>
                            <w:b/>
                            <w:bCs/>
                            <w:color w:val="FFFFFF" w:themeColor="background1"/>
                            <w:sz w:val="24"/>
                          </w:rPr>
                        </w:pPr>
                        <w:r w:rsidRPr="0022300F">
                          <w:rPr>
                            <w:rFonts w:ascii="Bahnschrift Light" w:eastAsia="Microsoft YaHei UI" w:hAnsi="Bahnschrift Light" w:cs="Bahnschrift Light"/>
                            <w:b/>
                            <w:bCs/>
                            <w:color w:val="FFFFFF" w:themeColor="background1"/>
                            <w:sz w:val="24"/>
                          </w:rPr>
                          <w:t>LinkedIn</w:t>
                        </w:r>
                      </w:p>
                      <w:p w14:paraId="2A87B126" w14:textId="77777777" w:rsidR="0022300F" w:rsidRPr="0022300F" w:rsidRDefault="0022300F" w:rsidP="0022300F">
                        <w:pPr>
                          <w:spacing w:line="360" w:lineRule="exact"/>
                          <w:rPr>
                            <w:rFonts w:ascii="Bahnschrift Light" w:eastAsia="Microsoft YaHei UI" w:hAnsi="Bahnschrift Light" w:cs="Bahnschrift Light"/>
                            <w:color w:val="FFFFFF" w:themeColor="background1"/>
                            <w:sz w:val="24"/>
                          </w:rPr>
                        </w:pPr>
                        <w:r w:rsidRPr="0022300F">
                          <w:rPr>
                            <w:rFonts w:ascii="Bahnschrift Light" w:eastAsia="Microsoft YaHei UI" w:hAnsi="Bahnschrift Light" w:cs="Bahnschrift Light"/>
                            <w:color w:val="FFFFFF" w:themeColor="background1"/>
                            <w:sz w:val="24"/>
                          </w:rPr>
                          <w:t>https://www.linkedin.com/in/ian-clark-villegas-391</w:t>
                        </w:r>
                      </w:p>
                      <w:p w14:paraId="32A3D2F3" w14:textId="77777777" w:rsidR="0022300F" w:rsidRDefault="0022300F" w:rsidP="0022300F">
                        <w:pPr>
                          <w:spacing w:line="360" w:lineRule="exact"/>
                          <w:rPr>
                            <w:rFonts w:ascii="Arial" w:eastAsia="Microsoft YaHei UI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51E08D71" w14:textId="77777777" w:rsidR="0022300F" w:rsidRDefault="0022300F" w:rsidP="0022300F">
                        <w:pPr>
                          <w:spacing w:line="360" w:lineRule="exact"/>
                          <w:rPr>
                            <w:rFonts w:ascii="Arial" w:eastAsia="Microsoft YaHei UI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2300F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21BEE60" wp14:editId="27D14606">
                <wp:simplePos x="0" y="0"/>
                <wp:positionH relativeFrom="column">
                  <wp:posOffset>-914595</wp:posOffset>
                </wp:positionH>
                <wp:positionV relativeFrom="paragraph">
                  <wp:posOffset>6508017</wp:posOffset>
                </wp:positionV>
                <wp:extent cx="2483485" cy="2555875"/>
                <wp:effectExtent l="0" t="0" r="0" b="0"/>
                <wp:wrapNone/>
                <wp:docPr id="54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3485" cy="2555875"/>
                          <a:chOff x="3429" y="4796"/>
                          <a:chExt cx="3911" cy="4025"/>
                        </a:xfrm>
                      </wpg:grpSpPr>
                      <wps:wsp>
                        <wps:cNvPr id="55" name="文本框 11"/>
                        <wps:cNvSpPr txBox="1"/>
                        <wps:spPr>
                          <a:xfrm>
                            <a:off x="3429" y="4796"/>
                            <a:ext cx="3911" cy="70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  <a:lin ang="5400000" scaled="0"/>
                          </a:gra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A5EE17" w14:textId="77777777" w:rsidR="0022300F" w:rsidRDefault="0022300F" w:rsidP="0022300F">
                              <w:pP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</w:rPr>
                                <w:t>Technical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文本框 13"/>
                        <wps:cNvSpPr txBox="1"/>
                        <wps:spPr>
                          <a:xfrm>
                            <a:off x="3991" y="5498"/>
                            <a:ext cx="2069" cy="33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860C0E" w14:textId="77777777" w:rsidR="0022300F" w:rsidRPr="0022300F" w:rsidRDefault="0022300F" w:rsidP="0022300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360" w:lineRule="exact"/>
                                <w:rPr>
                                  <w:rFonts w:ascii="Bahnschrift" w:eastAsia="Microsoft YaHei UI" w:hAnsi="Bahnschrift" w:cs="Bahnschrift"/>
                                  <w:color w:val="FFFFFF" w:themeColor="background1"/>
                                  <w:sz w:val="25"/>
                                  <w:szCs w:val="25"/>
                                </w:rPr>
                              </w:pPr>
                              <w:r w:rsidRPr="0022300F">
                                <w:rPr>
                                  <w:rFonts w:ascii="Bahnschrift" w:eastAsia="Microsoft YaHei UI" w:hAnsi="Bahnschrift" w:cs="Bahnschrift"/>
                                  <w:color w:val="FFFFFF" w:themeColor="background1"/>
                                  <w:sz w:val="25"/>
                                  <w:szCs w:val="25"/>
                                </w:rPr>
                                <w:t>HTML</w:t>
                              </w:r>
                            </w:p>
                            <w:p w14:paraId="6A892842" w14:textId="77777777" w:rsidR="0022300F" w:rsidRPr="0022300F" w:rsidRDefault="0022300F" w:rsidP="0022300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360" w:lineRule="exact"/>
                                <w:rPr>
                                  <w:rFonts w:ascii="Bahnschrift" w:eastAsia="Microsoft YaHei UI" w:hAnsi="Bahnschrift" w:cs="Bahnschrift"/>
                                  <w:color w:val="FFFFFF" w:themeColor="background1"/>
                                  <w:sz w:val="25"/>
                                  <w:szCs w:val="25"/>
                                </w:rPr>
                              </w:pPr>
                              <w:r w:rsidRPr="0022300F">
                                <w:rPr>
                                  <w:rFonts w:ascii="Bahnschrift" w:eastAsia="Microsoft YaHei UI" w:hAnsi="Bahnschrift" w:cs="Bahnschrift"/>
                                  <w:color w:val="FFFFFF" w:themeColor="background1"/>
                                  <w:sz w:val="25"/>
                                  <w:szCs w:val="25"/>
                                </w:rPr>
                                <w:t>CSS</w:t>
                              </w:r>
                            </w:p>
                            <w:p w14:paraId="2ADA6E81" w14:textId="77777777" w:rsidR="0022300F" w:rsidRDefault="0022300F" w:rsidP="0022300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360" w:lineRule="exact"/>
                                <w:rPr>
                                  <w:rFonts w:ascii="Bahnschrift" w:eastAsia="Microsoft YaHei UI" w:hAnsi="Bahnschrift" w:cs="Bahnschrift"/>
                                  <w:color w:val="FFFFFF" w:themeColor="background1"/>
                                  <w:sz w:val="25"/>
                                  <w:szCs w:val="25"/>
                                </w:rPr>
                              </w:pPr>
                              <w:r w:rsidRPr="0022300F">
                                <w:rPr>
                                  <w:rFonts w:ascii="Bahnschrift" w:eastAsia="Microsoft YaHei UI" w:hAnsi="Bahnschrift" w:cs="Bahnschrift"/>
                                  <w:color w:val="FFFFFF" w:themeColor="background1"/>
                                  <w:sz w:val="25"/>
                                  <w:szCs w:val="25"/>
                                </w:rPr>
                                <w:t>JavaScript</w:t>
                              </w:r>
                            </w:p>
                            <w:p w14:paraId="5996AFE9" w14:textId="6C3058B9" w:rsidR="00C04E49" w:rsidRPr="0022300F" w:rsidRDefault="00C04E49" w:rsidP="0022300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360" w:lineRule="exact"/>
                                <w:rPr>
                                  <w:rFonts w:ascii="Bahnschrift" w:eastAsia="Microsoft YaHei UI" w:hAnsi="Bahnschrift" w:cs="Bahnschrift"/>
                                  <w:color w:val="FFFFFF" w:themeColor="background1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Bahnschrift" w:eastAsia="Microsoft YaHei UI" w:hAnsi="Bahnschrift" w:cs="Bahnschrift"/>
                                  <w:color w:val="FFFFFF" w:themeColor="background1"/>
                                  <w:sz w:val="25"/>
                                  <w:szCs w:val="25"/>
                                </w:rPr>
                                <w:t>Typescript</w:t>
                              </w:r>
                            </w:p>
                            <w:p w14:paraId="18CE0E60" w14:textId="77777777" w:rsidR="0022300F" w:rsidRPr="0022300F" w:rsidRDefault="0022300F" w:rsidP="0022300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360" w:lineRule="exact"/>
                                <w:rPr>
                                  <w:rFonts w:ascii="Bahnschrift" w:eastAsia="Microsoft YaHei UI" w:hAnsi="Bahnschrift" w:cs="Bahnschrift"/>
                                  <w:color w:val="FFFFFF" w:themeColor="background1"/>
                                  <w:sz w:val="25"/>
                                  <w:szCs w:val="25"/>
                                </w:rPr>
                              </w:pPr>
                              <w:r w:rsidRPr="0022300F">
                                <w:rPr>
                                  <w:rFonts w:ascii="Bahnschrift" w:eastAsia="Microsoft YaHei UI" w:hAnsi="Bahnschrift" w:cs="Bahnschrift"/>
                                  <w:color w:val="FFFFFF" w:themeColor="background1"/>
                                  <w:sz w:val="25"/>
                                  <w:szCs w:val="25"/>
                                </w:rPr>
                                <w:t>SQL</w:t>
                              </w:r>
                            </w:p>
                            <w:p w14:paraId="340A459A" w14:textId="77777777" w:rsidR="0022300F" w:rsidRPr="0022300F" w:rsidRDefault="0022300F" w:rsidP="0022300F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360" w:lineRule="exact"/>
                                <w:rPr>
                                  <w:rFonts w:ascii="Bahnschrift" w:eastAsia="Microsoft YaHei UI" w:hAnsi="Bahnschrift" w:cs="Bahnschrift"/>
                                  <w:color w:val="FFFFFF" w:themeColor="background1"/>
                                  <w:sz w:val="25"/>
                                  <w:szCs w:val="25"/>
                                </w:rPr>
                              </w:pPr>
                              <w:r w:rsidRPr="0022300F">
                                <w:rPr>
                                  <w:rFonts w:ascii="Bahnschrift" w:eastAsia="Microsoft YaHei UI" w:hAnsi="Bahnschrift" w:cs="Bahnschrift"/>
                                  <w:color w:val="FFFFFF" w:themeColor="background1"/>
                                  <w:sz w:val="25"/>
                                  <w:szCs w:val="25"/>
                                </w:rPr>
                                <w:t>MySQL</w:t>
                              </w:r>
                            </w:p>
                            <w:p w14:paraId="6B9EF83D" w14:textId="77777777" w:rsidR="0022300F" w:rsidRPr="0022300F" w:rsidRDefault="0022300F" w:rsidP="0022300F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Bahnschrift" w:hAnsi="Bahnschrift" w:cs="Bahnschrift"/>
                                  <w:color w:val="FFFFFF" w:themeColor="background1"/>
                                  <w:sz w:val="25"/>
                                  <w:szCs w:val="25"/>
                                </w:rPr>
                              </w:pPr>
                              <w:r w:rsidRPr="0022300F">
                                <w:rPr>
                                  <w:rFonts w:ascii="Bahnschrift" w:hAnsi="Bahnschrift" w:cs="Bahnschrift"/>
                                  <w:color w:val="FFFFFF" w:themeColor="background1"/>
                                  <w:sz w:val="25"/>
                                  <w:szCs w:val="25"/>
                                </w:rPr>
                                <w:t>Bootstrap</w:t>
                              </w:r>
                            </w:p>
                            <w:p w14:paraId="4CA620A3" w14:textId="77777777" w:rsidR="0022300F" w:rsidRPr="0022300F" w:rsidRDefault="0022300F" w:rsidP="0022300F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Bahnschrift" w:hAnsi="Bahnschrift" w:cs="Bahnschrift"/>
                                  <w:color w:val="FFFFFF" w:themeColor="background1"/>
                                  <w:sz w:val="25"/>
                                  <w:szCs w:val="25"/>
                                </w:rPr>
                              </w:pPr>
                              <w:r w:rsidRPr="0022300F">
                                <w:rPr>
                                  <w:rFonts w:ascii="Bahnschrift" w:hAnsi="Bahnschrift" w:cs="Bahnschrift"/>
                                  <w:color w:val="FFFFFF" w:themeColor="background1"/>
                                  <w:sz w:val="25"/>
                                  <w:szCs w:val="25"/>
                                </w:rPr>
                                <w:t>MongoDB</w:t>
                              </w:r>
                            </w:p>
                            <w:p w14:paraId="1C3EFD63" w14:textId="77777777" w:rsidR="0022300F" w:rsidRPr="0022300F" w:rsidRDefault="0022300F" w:rsidP="0022300F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Bahnschrift" w:hAnsi="Bahnschrift" w:cs="Bahnschrift"/>
                                  <w:color w:val="FFFFFF" w:themeColor="background1"/>
                                  <w:sz w:val="25"/>
                                  <w:szCs w:val="25"/>
                                </w:rPr>
                              </w:pPr>
                              <w:r w:rsidRPr="0022300F">
                                <w:rPr>
                                  <w:rFonts w:ascii="Bahnschrift" w:hAnsi="Bahnschrift" w:cs="Bahnschrift"/>
                                  <w:color w:val="FFFFFF" w:themeColor="background1"/>
                                  <w:sz w:val="25"/>
                                  <w:szCs w:val="25"/>
                                </w:rPr>
                                <w:t>React</w:t>
                              </w:r>
                            </w:p>
                            <w:p w14:paraId="378B6F38" w14:textId="77777777" w:rsidR="0022300F" w:rsidRPr="0022300F" w:rsidRDefault="0022300F" w:rsidP="0022300F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Bahnschrift" w:hAnsi="Bahnschrift" w:cs="Bahnschrift"/>
                                  <w:color w:val="FFFFFF" w:themeColor="background1"/>
                                  <w:sz w:val="25"/>
                                  <w:szCs w:val="25"/>
                                </w:rPr>
                              </w:pPr>
                              <w:r w:rsidRPr="0022300F">
                                <w:rPr>
                                  <w:rFonts w:ascii="Bahnschrift" w:hAnsi="Bahnschrift" w:cs="Bahnschrift"/>
                                  <w:color w:val="FFFFFF" w:themeColor="background1"/>
                                  <w:sz w:val="25"/>
                                  <w:szCs w:val="25"/>
                                </w:rPr>
                                <w:t>Postman</w:t>
                              </w:r>
                            </w:p>
                            <w:p w14:paraId="091CFECA" w14:textId="77777777" w:rsidR="0022300F" w:rsidRPr="0022300F" w:rsidRDefault="0022300F" w:rsidP="0022300F">
                              <w:pPr>
                                <w:tabs>
                                  <w:tab w:val="left" w:pos="420"/>
                                </w:tabs>
                                <w:spacing w:line="360" w:lineRule="exact"/>
                                <w:ind w:left="420"/>
                                <w:rPr>
                                  <w:rFonts w:ascii="Bahnschrift" w:eastAsia="Microsoft YaHei UI" w:hAnsi="Bahnschrift" w:cs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386736B1" w14:textId="77777777" w:rsidR="0022300F" w:rsidRDefault="0022300F" w:rsidP="0022300F">
                              <w:pPr>
                                <w:spacing w:line="360" w:lineRule="exact"/>
                                <w:rPr>
                                  <w:rFonts w:ascii="Arial" w:eastAsia="Microsoft YaHei UI" w:hAnsi="Arial" w:cs="Arial"/>
                                  <w:color w:val="666666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36" style="position:absolute;left:0;text-align:left;margin-left:-1in;margin-top:512.45pt;width:195.55pt;height:201.25pt;z-index:251662848;mso-height-relative:margin" coordorigin="3429,4796" coordsize="3911,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">
                <v:shape id="_x0000_s1037" type="#_x0000_t202" style="position:absolute;left:3429;top:4796;width:3911;height: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wOgMAA&#10;AADbAAAADwAAAGRycy9kb3ducmV2LnhtbESPX0vDQBDE3wW/w7GCb3bjn6qNvZYiFHxt4wdYcmsu&#10;mN0Ld9cmfnuvIPg4zMxvmPV2lsGcOaY+qIX7RQWGtQ2u187CZ7O/ewWTMqmjIShb+OEE28311Zpq&#10;FyY98PmYO1Mgmmqy4HMea8TUehZKizCyFu8rRKFcZOzQRZoKXAZ8qKpnFOq1LHga+d1z+308iYWV&#10;COFph8Iv0xOumsdDio239vZm3r2ByTzn//Bf+8NZWC7h8qX8A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JwOgMAAAADbAAAADwAAAAAAAAAAAAAAAACYAgAAZHJzL2Rvd25y&#10;ZXYueG1sUEsFBgAAAAAEAAQA9QAAAIUDAAAAAA==&#10;" fillcolor="#012d86" stroked="f" strokeweight=".5pt">
                  <v:fill color2="#0e2557" focus="100%" type="gradient">
                    <o:fill v:ext="view" type="gradientUnscaled"/>
                  </v:fill>
                  <v:textbox>
                    <w:txbxContent>
                      <w:p w14:paraId="0BA5EE17" w14:textId="77777777" w:rsidR="0022300F" w:rsidRDefault="0022300F" w:rsidP="0022300F">
                        <w:pPr>
                          <w:rPr>
                            <w:rFonts w:ascii="Microsoft YaHei UI" w:eastAsia="Microsoft YaHei UI" w:hAnsi="Microsoft YaHei UI" w:cs="Microsoft YaHei UI"/>
                            <w:b/>
                            <w:bCs/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b/>
                            <w:bCs/>
                            <w:color w:val="FFFFFF" w:themeColor="background1"/>
                            <w:sz w:val="30"/>
                            <w:szCs w:val="30"/>
                          </w:rPr>
                          <w:t>Technical Profile</w:t>
                        </w:r>
                      </w:p>
                    </w:txbxContent>
                  </v:textbox>
                </v:shape>
                <v:shape id="文本框 13" o:spid="_x0000_s1038" type="#_x0000_t202" style="position:absolute;left:3991;top:5498;width:2069;height:3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14:paraId="0D860C0E" w14:textId="77777777" w:rsidR="0022300F" w:rsidRPr="0022300F" w:rsidRDefault="0022300F" w:rsidP="0022300F">
                        <w:pPr>
                          <w:numPr>
                            <w:ilvl w:val="0"/>
                            <w:numId w:val="1"/>
                          </w:numPr>
                          <w:spacing w:line="360" w:lineRule="exact"/>
                          <w:rPr>
                            <w:rFonts w:ascii="Bahnschrift" w:eastAsia="Microsoft YaHei UI" w:hAnsi="Bahnschrift" w:cs="Bahnschrift"/>
                            <w:color w:val="FFFFFF" w:themeColor="background1"/>
                            <w:sz w:val="25"/>
                            <w:szCs w:val="25"/>
                          </w:rPr>
                        </w:pPr>
                        <w:r w:rsidRPr="0022300F">
                          <w:rPr>
                            <w:rFonts w:ascii="Bahnschrift" w:eastAsia="Microsoft YaHei UI" w:hAnsi="Bahnschrift" w:cs="Bahnschrift"/>
                            <w:color w:val="FFFFFF" w:themeColor="background1"/>
                            <w:sz w:val="25"/>
                            <w:szCs w:val="25"/>
                          </w:rPr>
                          <w:t>HTML</w:t>
                        </w:r>
                      </w:p>
                      <w:p w14:paraId="6A892842" w14:textId="77777777" w:rsidR="0022300F" w:rsidRPr="0022300F" w:rsidRDefault="0022300F" w:rsidP="0022300F">
                        <w:pPr>
                          <w:numPr>
                            <w:ilvl w:val="0"/>
                            <w:numId w:val="1"/>
                          </w:numPr>
                          <w:spacing w:line="360" w:lineRule="exact"/>
                          <w:rPr>
                            <w:rFonts w:ascii="Bahnschrift" w:eastAsia="Microsoft YaHei UI" w:hAnsi="Bahnschrift" w:cs="Bahnschrift"/>
                            <w:color w:val="FFFFFF" w:themeColor="background1"/>
                            <w:sz w:val="25"/>
                            <w:szCs w:val="25"/>
                          </w:rPr>
                        </w:pPr>
                        <w:r w:rsidRPr="0022300F">
                          <w:rPr>
                            <w:rFonts w:ascii="Bahnschrift" w:eastAsia="Microsoft YaHei UI" w:hAnsi="Bahnschrift" w:cs="Bahnschrift"/>
                            <w:color w:val="FFFFFF" w:themeColor="background1"/>
                            <w:sz w:val="25"/>
                            <w:szCs w:val="25"/>
                          </w:rPr>
                          <w:t>CSS</w:t>
                        </w:r>
                      </w:p>
                      <w:p w14:paraId="2ADA6E81" w14:textId="77777777" w:rsidR="0022300F" w:rsidRDefault="0022300F" w:rsidP="0022300F">
                        <w:pPr>
                          <w:numPr>
                            <w:ilvl w:val="0"/>
                            <w:numId w:val="1"/>
                          </w:numPr>
                          <w:spacing w:line="360" w:lineRule="exact"/>
                          <w:rPr>
                            <w:rFonts w:ascii="Bahnschrift" w:eastAsia="Microsoft YaHei UI" w:hAnsi="Bahnschrift" w:cs="Bahnschrift"/>
                            <w:color w:val="FFFFFF" w:themeColor="background1"/>
                            <w:sz w:val="25"/>
                            <w:szCs w:val="25"/>
                          </w:rPr>
                        </w:pPr>
                        <w:r w:rsidRPr="0022300F">
                          <w:rPr>
                            <w:rFonts w:ascii="Bahnschrift" w:eastAsia="Microsoft YaHei UI" w:hAnsi="Bahnschrift" w:cs="Bahnschrift"/>
                            <w:color w:val="FFFFFF" w:themeColor="background1"/>
                            <w:sz w:val="25"/>
                            <w:szCs w:val="25"/>
                          </w:rPr>
                          <w:t>JavaScript</w:t>
                        </w:r>
                      </w:p>
                      <w:p w14:paraId="5996AFE9" w14:textId="6C3058B9" w:rsidR="00C04E49" w:rsidRPr="0022300F" w:rsidRDefault="00C04E49" w:rsidP="0022300F">
                        <w:pPr>
                          <w:numPr>
                            <w:ilvl w:val="0"/>
                            <w:numId w:val="1"/>
                          </w:numPr>
                          <w:spacing w:line="360" w:lineRule="exact"/>
                          <w:rPr>
                            <w:rFonts w:ascii="Bahnschrift" w:eastAsia="Microsoft YaHei UI" w:hAnsi="Bahnschrift" w:cs="Bahnschrift"/>
                            <w:color w:val="FFFFFF" w:themeColor="background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Bahnschrift" w:eastAsia="Microsoft YaHei UI" w:hAnsi="Bahnschrift" w:cs="Bahnschrift"/>
                            <w:color w:val="FFFFFF" w:themeColor="background1"/>
                            <w:sz w:val="25"/>
                            <w:szCs w:val="25"/>
                          </w:rPr>
                          <w:t>Typescript</w:t>
                        </w:r>
                      </w:p>
                      <w:p w14:paraId="18CE0E60" w14:textId="77777777" w:rsidR="0022300F" w:rsidRPr="0022300F" w:rsidRDefault="0022300F" w:rsidP="0022300F">
                        <w:pPr>
                          <w:numPr>
                            <w:ilvl w:val="0"/>
                            <w:numId w:val="1"/>
                          </w:numPr>
                          <w:spacing w:line="360" w:lineRule="exact"/>
                          <w:rPr>
                            <w:rFonts w:ascii="Bahnschrift" w:eastAsia="Microsoft YaHei UI" w:hAnsi="Bahnschrift" w:cs="Bahnschrift"/>
                            <w:color w:val="FFFFFF" w:themeColor="background1"/>
                            <w:sz w:val="25"/>
                            <w:szCs w:val="25"/>
                          </w:rPr>
                        </w:pPr>
                        <w:r w:rsidRPr="0022300F">
                          <w:rPr>
                            <w:rFonts w:ascii="Bahnschrift" w:eastAsia="Microsoft YaHei UI" w:hAnsi="Bahnschrift" w:cs="Bahnschrift"/>
                            <w:color w:val="FFFFFF" w:themeColor="background1"/>
                            <w:sz w:val="25"/>
                            <w:szCs w:val="25"/>
                          </w:rPr>
                          <w:t>SQL</w:t>
                        </w:r>
                      </w:p>
                      <w:p w14:paraId="340A459A" w14:textId="77777777" w:rsidR="0022300F" w:rsidRPr="0022300F" w:rsidRDefault="0022300F" w:rsidP="0022300F">
                        <w:pPr>
                          <w:numPr>
                            <w:ilvl w:val="0"/>
                            <w:numId w:val="1"/>
                          </w:numPr>
                          <w:spacing w:line="360" w:lineRule="exact"/>
                          <w:rPr>
                            <w:rFonts w:ascii="Bahnschrift" w:eastAsia="Microsoft YaHei UI" w:hAnsi="Bahnschrift" w:cs="Bahnschrift"/>
                            <w:color w:val="FFFFFF" w:themeColor="background1"/>
                            <w:sz w:val="25"/>
                            <w:szCs w:val="25"/>
                          </w:rPr>
                        </w:pPr>
                        <w:r w:rsidRPr="0022300F">
                          <w:rPr>
                            <w:rFonts w:ascii="Bahnschrift" w:eastAsia="Microsoft YaHei UI" w:hAnsi="Bahnschrift" w:cs="Bahnschrift"/>
                            <w:color w:val="FFFFFF" w:themeColor="background1"/>
                            <w:sz w:val="25"/>
                            <w:szCs w:val="25"/>
                          </w:rPr>
                          <w:t>MySQL</w:t>
                        </w:r>
                      </w:p>
                      <w:p w14:paraId="6B9EF83D" w14:textId="77777777" w:rsidR="0022300F" w:rsidRPr="0022300F" w:rsidRDefault="0022300F" w:rsidP="0022300F">
                        <w:pPr>
                          <w:numPr>
                            <w:ilvl w:val="0"/>
                            <w:numId w:val="1"/>
                          </w:numPr>
                          <w:rPr>
                            <w:rFonts w:ascii="Bahnschrift" w:hAnsi="Bahnschrift" w:cs="Bahnschrift"/>
                            <w:color w:val="FFFFFF" w:themeColor="background1"/>
                            <w:sz w:val="25"/>
                            <w:szCs w:val="25"/>
                          </w:rPr>
                        </w:pPr>
                        <w:r w:rsidRPr="0022300F">
                          <w:rPr>
                            <w:rFonts w:ascii="Bahnschrift" w:hAnsi="Bahnschrift" w:cs="Bahnschrift"/>
                            <w:color w:val="FFFFFF" w:themeColor="background1"/>
                            <w:sz w:val="25"/>
                            <w:szCs w:val="25"/>
                          </w:rPr>
                          <w:t>Bootstrap</w:t>
                        </w:r>
                      </w:p>
                      <w:p w14:paraId="4CA620A3" w14:textId="77777777" w:rsidR="0022300F" w:rsidRPr="0022300F" w:rsidRDefault="0022300F" w:rsidP="0022300F">
                        <w:pPr>
                          <w:numPr>
                            <w:ilvl w:val="0"/>
                            <w:numId w:val="1"/>
                          </w:numPr>
                          <w:rPr>
                            <w:rFonts w:ascii="Bahnschrift" w:hAnsi="Bahnschrift" w:cs="Bahnschrift"/>
                            <w:color w:val="FFFFFF" w:themeColor="background1"/>
                            <w:sz w:val="25"/>
                            <w:szCs w:val="25"/>
                          </w:rPr>
                        </w:pPr>
                        <w:r w:rsidRPr="0022300F">
                          <w:rPr>
                            <w:rFonts w:ascii="Bahnschrift" w:hAnsi="Bahnschrift" w:cs="Bahnschrift"/>
                            <w:color w:val="FFFFFF" w:themeColor="background1"/>
                            <w:sz w:val="25"/>
                            <w:szCs w:val="25"/>
                          </w:rPr>
                          <w:t>MongoDB</w:t>
                        </w:r>
                      </w:p>
                      <w:p w14:paraId="1C3EFD63" w14:textId="77777777" w:rsidR="0022300F" w:rsidRPr="0022300F" w:rsidRDefault="0022300F" w:rsidP="0022300F">
                        <w:pPr>
                          <w:numPr>
                            <w:ilvl w:val="0"/>
                            <w:numId w:val="1"/>
                          </w:numPr>
                          <w:rPr>
                            <w:rFonts w:ascii="Bahnschrift" w:hAnsi="Bahnschrift" w:cs="Bahnschrift"/>
                            <w:color w:val="FFFFFF" w:themeColor="background1"/>
                            <w:sz w:val="25"/>
                            <w:szCs w:val="25"/>
                          </w:rPr>
                        </w:pPr>
                        <w:r w:rsidRPr="0022300F">
                          <w:rPr>
                            <w:rFonts w:ascii="Bahnschrift" w:hAnsi="Bahnschrift" w:cs="Bahnschrift"/>
                            <w:color w:val="FFFFFF" w:themeColor="background1"/>
                            <w:sz w:val="25"/>
                            <w:szCs w:val="25"/>
                          </w:rPr>
                          <w:t>React</w:t>
                        </w:r>
                      </w:p>
                      <w:p w14:paraId="378B6F38" w14:textId="77777777" w:rsidR="0022300F" w:rsidRPr="0022300F" w:rsidRDefault="0022300F" w:rsidP="0022300F">
                        <w:pPr>
                          <w:numPr>
                            <w:ilvl w:val="0"/>
                            <w:numId w:val="1"/>
                          </w:numPr>
                          <w:rPr>
                            <w:rFonts w:ascii="Bahnschrift" w:hAnsi="Bahnschrift" w:cs="Bahnschrift"/>
                            <w:color w:val="FFFFFF" w:themeColor="background1"/>
                            <w:sz w:val="25"/>
                            <w:szCs w:val="25"/>
                          </w:rPr>
                        </w:pPr>
                        <w:r w:rsidRPr="0022300F">
                          <w:rPr>
                            <w:rFonts w:ascii="Bahnschrift" w:hAnsi="Bahnschrift" w:cs="Bahnschrift"/>
                            <w:color w:val="FFFFFF" w:themeColor="background1"/>
                            <w:sz w:val="25"/>
                            <w:szCs w:val="25"/>
                          </w:rPr>
                          <w:t>Postman</w:t>
                        </w:r>
                      </w:p>
                      <w:p w14:paraId="091CFECA" w14:textId="77777777" w:rsidR="0022300F" w:rsidRPr="0022300F" w:rsidRDefault="0022300F" w:rsidP="0022300F">
                        <w:pPr>
                          <w:tabs>
                            <w:tab w:val="left" w:pos="420"/>
                          </w:tabs>
                          <w:spacing w:line="360" w:lineRule="exact"/>
                          <w:ind w:left="420"/>
                          <w:rPr>
                            <w:rFonts w:ascii="Bahnschrift" w:eastAsia="Microsoft YaHei UI" w:hAnsi="Bahnschrift" w:cs="Bahnschrift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386736B1" w14:textId="77777777" w:rsidR="0022300F" w:rsidRDefault="0022300F" w:rsidP="0022300F">
                        <w:pPr>
                          <w:spacing w:line="360" w:lineRule="exact"/>
                          <w:rPr>
                            <w:rFonts w:ascii="Arial" w:eastAsia="Microsoft YaHei UI" w:hAnsi="Arial" w:cs="Arial"/>
                            <w:color w:val="666666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2300F">
        <w:br w:type="page"/>
      </w:r>
      <w:r w:rsidR="0022300F">
        <w:rPr>
          <w:noProof/>
          <w:lang w:eastAsia="en-US"/>
        </w:rPr>
        <w:drawing>
          <wp:anchor distT="0" distB="0" distL="114300" distR="114300" simplePos="0" relativeHeight="251666944" behindDoc="0" locked="0" layoutInCell="1" allowOverlap="1" wp14:anchorId="2EC49D91" wp14:editId="3346EECE">
            <wp:simplePos x="0" y="0"/>
            <wp:positionH relativeFrom="column">
              <wp:posOffset>-830580</wp:posOffset>
            </wp:positionH>
            <wp:positionV relativeFrom="paragraph">
              <wp:posOffset>-724535</wp:posOffset>
            </wp:positionV>
            <wp:extent cx="2309495" cy="2232660"/>
            <wp:effectExtent l="0" t="0" r="6985" b="7620"/>
            <wp:wrapNone/>
            <wp:docPr id="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300F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62301C8" wp14:editId="44E1E305">
                <wp:simplePos x="0" y="0"/>
                <wp:positionH relativeFrom="column">
                  <wp:posOffset>1697355</wp:posOffset>
                </wp:positionH>
                <wp:positionV relativeFrom="paragraph">
                  <wp:posOffset>-791210</wp:posOffset>
                </wp:positionV>
                <wp:extent cx="4522470" cy="3126740"/>
                <wp:effectExtent l="0" t="0" r="0" b="0"/>
                <wp:wrapNone/>
                <wp:docPr id="36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2470" cy="3126740"/>
                          <a:chOff x="3468" y="3615"/>
                          <a:chExt cx="6355" cy="3545"/>
                        </a:xfrm>
                      </wpg:grpSpPr>
                      <wps:wsp>
                        <wps:cNvPr id="38" name="文本框 11"/>
                        <wps:cNvSpPr txBox="1"/>
                        <wps:spPr>
                          <a:xfrm>
                            <a:off x="3660" y="3615"/>
                            <a:ext cx="3898" cy="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22DBE0" w14:textId="77777777" w:rsidR="0022300F" w:rsidRDefault="0022300F" w:rsidP="0022300F">
                              <w:pPr>
                                <w:rPr>
                                  <w:rFonts w:ascii="Sitka Heading" w:eastAsia="Microsoft YaHei UI" w:hAnsi="Sitka Heading" w:cs="Sitka Heading"/>
                                  <w:b/>
                                  <w:bCs/>
                                  <w:color w:val="DEEAF6" w:themeColor="accent1" w:themeTint="33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Sitka Heading" w:eastAsia="Microsoft YaHei UI" w:hAnsi="Sitka Heading" w:cs="Sitka Heading"/>
                                  <w:b/>
                                  <w:bCs/>
                                  <w:color w:val="DEEAF6" w:themeColor="accent1" w:themeTint="33"/>
                                  <w:sz w:val="40"/>
                                  <w:szCs w:val="40"/>
                                </w:rPr>
                                <w:t>Personal Summary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直接连接符 12"/>
                        <wps:cNvCnPr/>
                        <wps:spPr>
                          <a:xfrm>
                            <a:off x="3746" y="4125"/>
                            <a:ext cx="3078" cy="1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01B89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13"/>
                        <wps:cNvSpPr txBox="1"/>
                        <wps:spPr>
                          <a:xfrm>
                            <a:off x="3468" y="4482"/>
                            <a:ext cx="6355" cy="26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6FD4EE" w14:textId="03E8699C" w:rsidR="0022300F" w:rsidRPr="0022300F" w:rsidRDefault="003A2A98" w:rsidP="0022300F">
                              <w:pPr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FFFFFF" w:themeColor="background1"/>
                                  <w:sz w:val="25"/>
                                  <w:szCs w:val="25"/>
                                </w:rPr>
                              </w:pPr>
                              <w:r w:rsidRPr="003A2A98">
                                <w:rPr>
                                  <w:rFonts w:ascii="AppleSystemUIFont" w:eastAsia="SimSun" w:hAnsi="AppleSystemUIFont" w:cs="AppleSystemUIFont"/>
                                  <w:color w:val="FFFFFF" w:themeColor="background1"/>
                                  <w:kern w:val="0"/>
                                  <w:sz w:val="25"/>
                                  <w:szCs w:val="25"/>
                                  <w:lang w:eastAsia="en-US"/>
                                </w:rPr>
                                <w:t>With three years of experience as a novice full stack web developer, I offer a strong foundation in front-end and back-end programming along with a mix of excitement and curiosity. I've been deeply involved with a variety of technologies and frameworks over the last few years, happily embracing new challenges and educational opportunities as I go. And maintain full-time position that offers professional challenges utilizing interpersonal skills, excellent time managem</w:t>
                              </w:r>
                              <w:r>
                                <w:rPr>
                                  <w:rFonts w:ascii="AppleSystemUIFont" w:eastAsia="SimSun" w:hAnsi="AppleSystemUIFont" w:cs="AppleSystemUIFont"/>
                                  <w:color w:val="FFFFFF" w:themeColor="background1"/>
                                  <w:kern w:val="0"/>
                                  <w:sz w:val="25"/>
                                  <w:szCs w:val="25"/>
                                  <w:lang w:eastAsia="en-US"/>
                                </w:rPr>
                                <w:t xml:space="preserve">ent and problem-solving skills. </w:t>
                              </w:r>
                              <w:r w:rsidRPr="003A2A98">
                                <w:rPr>
                                  <w:rFonts w:ascii="AppleSystemUIFont" w:eastAsia="SimSun" w:hAnsi="AppleSystemUIFont" w:cs="AppleSystemUIFont"/>
                                  <w:color w:val="FFFFFF" w:themeColor="background1"/>
                                  <w:kern w:val="0"/>
                                  <w:sz w:val="25"/>
                                  <w:szCs w:val="25"/>
                                  <w:lang w:eastAsia="en-US"/>
                                </w:rPr>
                                <w:t>Willingness to take on added responsibilities to meet team goals.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039" style="position:absolute;left:0;text-align:left;margin-left:133.65pt;margin-top:-62.3pt;width:356.1pt;height:246.2pt;z-index:251664896" coordorigin="3468,3615" coordsize="6355,3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">
                <v:shape id="_x0000_s1040" type="#_x0000_t202" style="position:absolute;left:3660;top:3615;width:3898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14:paraId="4B22DBE0" w14:textId="77777777" w:rsidR="0022300F" w:rsidRDefault="0022300F" w:rsidP="0022300F">
                        <w:pPr>
                          <w:rPr>
                            <w:rFonts w:ascii="Sitka Heading" w:eastAsia="Microsoft YaHei UI" w:hAnsi="Sitka Heading" w:cs="Sitka Heading"/>
                            <w:b/>
                            <w:bCs/>
                            <w:color w:val="DEEAF6" w:themeColor="accent1" w:themeTint="33"/>
                            <w:sz w:val="40"/>
                            <w:szCs w:val="40"/>
                          </w:rPr>
                        </w:pPr>
                        <w:r>
                          <w:rPr>
                            <w:rFonts w:ascii="Sitka Heading" w:eastAsia="Microsoft YaHei UI" w:hAnsi="Sitka Heading" w:cs="Sitka Heading"/>
                            <w:b/>
                            <w:bCs/>
                            <w:color w:val="DEEAF6" w:themeColor="accent1" w:themeTint="33"/>
                            <w:sz w:val="40"/>
                            <w:szCs w:val="40"/>
                          </w:rPr>
                          <w:t>Personal Summary</w:t>
                        </w:r>
                      </w:p>
                    </w:txbxContent>
                  </v:textbox>
                </v:shape>
                <v:line id="直接连接符 12" o:spid="_x0000_s1041" style="position:absolute;visibility:visible;mso-wrap-style:square" from="3746,4125" to="6824,4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g6m78AAADbAAAADwAAAGRycy9kb3ducmV2LnhtbERPz2vCMBS+C/sfwht403Q6ZFSj6HAg&#10;zItV2PXRPJtq81KSrNb/3hwEjx/f78Wqt43oyIfasYKPcQaCuHS65krB6fgz+gIRIrLGxjEpuFOA&#10;1fJtsMBcuxsfqCtiJVIIhxwVmBjbXMpQGrIYxq4lTtzZeYsxQV9J7fGWwm0jJ1k2kxZrTg0GW/o2&#10;VF6Lf6vA/56uf5cu2xyqHW43uuC9M1Olhu/9eg4iUh9f4qd7pxV8pvXpS/oBcvk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hg6m78AAADbAAAADwAAAAAAAAAAAAAAAACh&#10;AgAAZHJzL2Rvd25yZXYueG1sUEsFBgAAAAAEAAQA+QAAAI0DAAAAAA==&#10;" strokecolor="#01b89c" strokeweight="2.5pt">
                  <v:stroke joinstyle="miter"/>
                </v:line>
                <v:shape id="文本框 13" o:spid="_x0000_s1042" type="#_x0000_t202" style="position:absolute;left:3468;top:4482;width:6355;height:2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14:paraId="336FD4EE" w14:textId="03E8699C" w:rsidR="0022300F" w:rsidRPr="0022300F" w:rsidRDefault="003A2A98" w:rsidP="0022300F">
                        <w:pPr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FFFFFF" w:themeColor="background1"/>
                            <w:sz w:val="25"/>
                            <w:szCs w:val="25"/>
                          </w:rPr>
                        </w:pPr>
                        <w:r w:rsidRPr="003A2A98">
                          <w:rPr>
                            <w:rFonts w:ascii="AppleSystemUIFont" w:eastAsia="SimSun" w:hAnsi="AppleSystemUIFont" w:cs="AppleSystemUIFont"/>
                            <w:color w:val="FFFFFF" w:themeColor="background1"/>
                            <w:kern w:val="0"/>
                            <w:sz w:val="25"/>
                            <w:szCs w:val="25"/>
                            <w:lang w:eastAsia="en-US"/>
                          </w:rPr>
                          <w:t>With three years of experience as a novice full stack web developer, I offer a strong foundation in front-end and back-end programming along with a mix of excitement and curiosity. I've been deeply involved with a variety of technologies and frameworks over the last few years, happily embracing new challenges and educational opportunities as I go. And maintain full-time position that offers professional challenges utilizing interpersonal skills, excellent time managem</w:t>
                        </w:r>
                        <w:r>
                          <w:rPr>
                            <w:rFonts w:ascii="AppleSystemUIFont" w:eastAsia="SimSun" w:hAnsi="AppleSystemUIFont" w:cs="AppleSystemUIFont"/>
                            <w:color w:val="FFFFFF" w:themeColor="background1"/>
                            <w:kern w:val="0"/>
                            <w:sz w:val="25"/>
                            <w:szCs w:val="25"/>
                            <w:lang w:eastAsia="en-US"/>
                          </w:rPr>
                          <w:t xml:space="preserve">ent and problem-solving skills. </w:t>
                        </w:r>
                        <w:r w:rsidRPr="003A2A98">
                          <w:rPr>
                            <w:rFonts w:ascii="AppleSystemUIFont" w:eastAsia="SimSun" w:hAnsi="AppleSystemUIFont" w:cs="AppleSystemUIFont"/>
                            <w:color w:val="FFFFFF" w:themeColor="background1"/>
                            <w:kern w:val="0"/>
                            <w:sz w:val="25"/>
                            <w:szCs w:val="25"/>
                            <w:lang w:eastAsia="en-US"/>
                          </w:rPr>
                          <w:t>Willingness to take on added responsibilities to meet team goals.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3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FA3D46C" wp14:editId="4B192AAB">
                <wp:simplePos x="0" y="0"/>
                <wp:positionH relativeFrom="column">
                  <wp:posOffset>-1148715</wp:posOffset>
                </wp:positionH>
                <wp:positionV relativeFrom="paragraph">
                  <wp:posOffset>9574530</wp:posOffset>
                </wp:positionV>
                <wp:extent cx="7560310" cy="542925"/>
                <wp:effectExtent l="0" t="0" r="13970" b="5715"/>
                <wp:wrapNone/>
                <wp:docPr id="5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542925"/>
                        </a:xfrm>
                        <a:prstGeom prst="rect">
                          <a:avLst/>
                        </a:prstGeom>
                        <a:solidFill>
                          <a:srgbClr val="01304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0B2C928" id="矩形 3" o:spid="_x0000_s1026" style="position:absolute;margin-left:-90.45pt;margin-top:753.9pt;width:595.3pt;height:4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" fillcolor="#01304e" stroked="f" strokeweight="1pt"/>
            </w:pict>
          </mc:Fallback>
        </mc:AlternateContent>
      </w:r>
      <w:r w:rsidR="00223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E06DE7" wp14:editId="4D62D444">
                <wp:simplePos x="0" y="0"/>
                <wp:positionH relativeFrom="column">
                  <wp:posOffset>-912495</wp:posOffset>
                </wp:positionH>
                <wp:positionV relativeFrom="paragraph">
                  <wp:posOffset>-983615</wp:posOffset>
                </wp:positionV>
                <wp:extent cx="2475865" cy="11309350"/>
                <wp:effectExtent l="0" t="0" r="8255" b="13970"/>
                <wp:wrapNone/>
                <wp:docPr id="57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985" y="-84455"/>
                          <a:ext cx="2475865" cy="113093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margin-left:-71.85pt;margin-top:-77.45pt;width:194.95pt;height:890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" fillcolor="#0070c0" stroked="f" strokeweight="1pt"/>
            </w:pict>
          </mc:Fallback>
        </mc:AlternateContent>
      </w:r>
      <w:r w:rsidR="00223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6BCDA6E" wp14:editId="76148B78">
                <wp:simplePos x="0" y="0"/>
                <wp:positionH relativeFrom="column">
                  <wp:posOffset>-442595</wp:posOffset>
                </wp:positionH>
                <wp:positionV relativeFrom="paragraph">
                  <wp:posOffset>-55245</wp:posOffset>
                </wp:positionV>
                <wp:extent cx="1490345" cy="1508760"/>
                <wp:effectExtent l="0" t="0" r="14605" b="15240"/>
                <wp:wrapNone/>
                <wp:docPr id="5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0405" y="859155"/>
                          <a:ext cx="1490345" cy="150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461DAF3" id="椭圆 39" o:spid="_x0000_s1026" style="position:absolute;margin-left:-34.85pt;margin-top:-4.35pt;width:117.35pt;height:118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" fillcolor="white [3212]" stroked="f" strokeweight="1pt">
                <v:stroke joinstyle="miter"/>
              </v:oval>
            </w:pict>
          </mc:Fallback>
        </mc:AlternateContent>
      </w:r>
    </w:p>
    <w:p w14:paraId="1905B24B" w14:textId="7B2005C8" w:rsidR="0022300F" w:rsidRDefault="007B1E2B">
      <w:pPr>
        <w:widowControl/>
        <w:jc w:val="left"/>
      </w:pPr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04B383DA" wp14:editId="6FE810D9">
                <wp:simplePos x="0" y="0"/>
                <wp:positionH relativeFrom="column">
                  <wp:posOffset>1778000</wp:posOffset>
                </wp:positionH>
                <wp:positionV relativeFrom="paragraph">
                  <wp:posOffset>-698500</wp:posOffset>
                </wp:positionV>
                <wp:extent cx="4260215" cy="601989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0215" cy="6019895"/>
                          <a:chOff x="3522" y="3606"/>
                          <a:chExt cx="6709" cy="6238"/>
                        </a:xfrm>
                      </wpg:grpSpPr>
                      <wps:wsp>
                        <wps:cNvPr id="22" name="文本框 11"/>
                        <wps:cNvSpPr txBox="1"/>
                        <wps:spPr>
                          <a:xfrm>
                            <a:off x="3660" y="3606"/>
                            <a:ext cx="2472" cy="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6DE718" w14:textId="77777777" w:rsidR="00E75B8D" w:rsidRDefault="00A37FAF">
                              <w:pP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bCs/>
                                  <w:color w:val="15273B"/>
                                  <w:sz w:val="24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bCs/>
                                  <w:color w:val="15273B"/>
                                  <w:sz w:val="24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直接连接符 12"/>
                        <wps:cNvCnPr/>
                        <wps:spPr>
                          <a:xfrm flipV="1">
                            <a:off x="3799" y="4048"/>
                            <a:ext cx="2072" cy="3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01B89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13"/>
                        <wps:cNvSpPr txBox="1"/>
                        <wps:spPr>
                          <a:xfrm>
                            <a:off x="3522" y="4148"/>
                            <a:ext cx="6709" cy="5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B19784" w14:textId="6D0636EB" w:rsidR="007B1E2B" w:rsidRPr="00C85781" w:rsidRDefault="007B1E2B">
                              <w:pPr>
                                <w:spacing w:line="360" w:lineRule="exact"/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C85781"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Tekion</w:t>
                              </w:r>
                              <w:proofErr w:type="spellEnd"/>
                              <w:r w:rsidRPr="00C85781"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Global</w:t>
                              </w:r>
                            </w:p>
                            <w:p w14:paraId="248A11E3" w14:textId="0DDD2E16" w:rsidR="00C04E49" w:rsidRPr="00C04E49" w:rsidRDefault="00AC5C17" w:rsidP="00C04E49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line="360" w:lineRule="exact"/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Front</w:t>
                              </w:r>
                              <w:r w:rsidR="007B1E2B" w:rsidRPr="00C85781"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End Developer &amp; Quality Assurance</w:t>
                              </w:r>
                            </w:p>
                            <w:p w14:paraId="5FDCED2E" w14:textId="77777777" w:rsidR="00C04E49" w:rsidRPr="00C85781" w:rsidRDefault="00C04E49" w:rsidP="00C04E49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tabs>
                                  <w:tab w:val="left" w:pos="420"/>
                                </w:tabs>
                                <w:jc w:val="left"/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</w:pPr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 xml:space="preserve">Implementing and maintaining scalable front-end architecture utilizing latest JavaScript </w:t>
                              </w:r>
                              <w:proofErr w:type="spellStart"/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libraries</w:t>
                              </w:r>
                              <w:r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,Typescript</w:t>
                              </w:r>
                              <w:proofErr w:type="spellEnd"/>
                              <w:r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 xml:space="preserve"> </w:t>
                              </w:r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 xml:space="preserve">and </w:t>
                              </w:r>
                              <w:r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 xml:space="preserve">React </w:t>
                              </w:r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frameworks</w:t>
                              </w:r>
                            </w:p>
                            <w:p w14:paraId="3983F4FF" w14:textId="77777777" w:rsidR="00C04E49" w:rsidRDefault="00C04E49" w:rsidP="00C04E49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tabs>
                                  <w:tab w:val="left" w:pos="420"/>
                                </w:tabs>
                                <w:jc w:val="left"/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</w:pPr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Building reusable code that is scalable and optimized for performance.</w:t>
                              </w:r>
                            </w:p>
                            <w:p w14:paraId="165ABB13" w14:textId="77777777" w:rsidR="00C04E49" w:rsidRDefault="00C04E49" w:rsidP="00C04E49">
                              <w:pPr>
                                <w:pStyle w:val="ListParagraph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tabs>
                                  <w:tab w:val="left" w:pos="420"/>
                                </w:tabs>
                                <w:jc w:val="left"/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</w:pPr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Implementing web accessibility standards and developing suitable web content for all browsers, platforms, and devices.</w:t>
                              </w:r>
                            </w:p>
                            <w:p w14:paraId="4B84B90A" w14:textId="77777777" w:rsidR="00C04E49" w:rsidRPr="00C04E49" w:rsidRDefault="00C04E49" w:rsidP="00C04E49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before="100" w:beforeAutospacing="1" w:after="100" w:afterAutospacing="1" w:line="288" w:lineRule="atLeast"/>
                                <w:jc w:val="left"/>
                                <w:rPr>
                                  <w:rFonts w:ascii="Constantia" w:eastAsia="Times New Roman" w:hAnsi="Constantia" w:cs="Arial"/>
                                  <w:color w:val="000000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</w:pPr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 xml:space="preserve">Developing user-friendly web pages and features to effectively optimize user </w:t>
                              </w:r>
                              <w:proofErr w:type="spellStart"/>
                              <w:r w:rsidRPr="00C85781"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experience</w:t>
                              </w:r>
                              <w:proofErr w:type="spellEnd"/>
                            </w:p>
                            <w:p w14:paraId="116B2355" w14:textId="3DBBA3D4" w:rsidR="0034624C" w:rsidRPr="0034624C" w:rsidRDefault="0034624C" w:rsidP="00C04E49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before="100" w:beforeAutospacing="1" w:after="100" w:afterAutospacing="1" w:line="288" w:lineRule="atLeast"/>
                                <w:jc w:val="left"/>
                                <w:rPr>
                                  <w:rFonts w:ascii="Constantia" w:eastAsia="Times New Roman" w:hAnsi="Constantia" w:cs="Arial"/>
                                  <w:color w:val="000000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</w:pPr>
                              <w:r w:rsidRPr="0034624C">
                                <w:rPr>
                                  <w:rFonts w:ascii="Constantia" w:eastAsia="Times New Roman" w:hAnsi="Constantia" w:cs="Arial"/>
                                  <w:color w:val="000000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w:t>Collaborated with cross-functional teams to deliver on-time and on-budget projects and initiatives.</w:t>
                              </w:r>
                            </w:p>
                            <w:p w14:paraId="0F8203AD" w14:textId="77777777" w:rsidR="00E75B8D" w:rsidRDefault="00A37FAF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jc w:val="left"/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</w:pPr>
                              <w:r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Supported test review, defect control and configuration management within delivery pipeline.</w:t>
                              </w:r>
                            </w:p>
                            <w:p w14:paraId="09D3ACB0" w14:textId="77777777" w:rsidR="00E75B8D" w:rsidRDefault="00A37FAF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jc w:val="left"/>
                                <w:rPr>
                                  <w:rFonts w:ascii="Constantia" w:hAnsi="Constantia" w:cs="Constant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Collaborated with product owners to stay current on intended functionality.</w:t>
                              </w:r>
                            </w:p>
                            <w:p w14:paraId="18948F31" w14:textId="77777777" w:rsidR="00E75B8D" w:rsidRDefault="00A37FAF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jc w:val="left"/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 xml:space="preserve">Identified and tracked defects with </w:t>
                              </w:r>
                              <w:proofErr w:type="spellStart"/>
                              <w:r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PostMan</w:t>
                              </w:r>
                              <w:proofErr w:type="spellEnd"/>
                              <w:r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 xml:space="preserve"> and supported developers with resolution tactics.</w:t>
                              </w:r>
                            </w:p>
                            <w:p w14:paraId="16460792" w14:textId="77777777" w:rsidR="00E75B8D" w:rsidRDefault="00A37FAF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jc w:val="left"/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Optimized test cases to maximize success of manual software testing.</w:t>
                              </w:r>
                            </w:p>
                            <w:p w14:paraId="179D2B6E" w14:textId="77777777" w:rsidR="00E75B8D" w:rsidRDefault="00A37FAF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jc w:val="left"/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</w:pPr>
                              <w:r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Coordinated work with various teams to solve problems and improve efficiency for software testing and automation.</w:t>
                              </w:r>
                            </w:p>
                            <w:p w14:paraId="0397E811" w14:textId="77777777" w:rsidR="00E75B8D" w:rsidRDefault="00A37FAF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jc w:val="left"/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</w:pPr>
                              <w:r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Assisted team with development of web-based applications in Agile environment.</w:t>
                              </w:r>
                            </w:p>
                            <w:p w14:paraId="75AE8420" w14:textId="77777777" w:rsidR="00E75B8D" w:rsidRDefault="00A37FAF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jc w:val="left"/>
                                <w:rPr>
                                  <w:rFonts w:ascii="Constantia" w:eastAsia="Microsoft YaHei UI" w:hAnsi="Constantia" w:cs="Constant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Collaborated with QA team to test software quality through manual and automated testing.</w:t>
                              </w:r>
                            </w:p>
                            <w:p w14:paraId="430FC96B" w14:textId="77777777" w:rsidR="00E75B8D" w:rsidRDefault="00A37FAF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jc w:val="left"/>
                                <w:rPr>
                                  <w:rFonts w:ascii="Constantia" w:eastAsia="Microsoft YaHei UI" w:hAnsi="Constantia" w:cs="Constant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tantia" w:eastAsia="sans-serif" w:hAnsi="Constantia" w:cs="Constantia"/>
                                  <w:color w:val="000000" w:themeColor="text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  <w:lang w:bidi="ar"/>
                                </w:rPr>
                                <w:t>Defined and identified test cases for new application development.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3" style="position:absolute;margin-left:140pt;margin-top:-55pt;width:335.45pt;height:474pt;z-index:251650560;mso-height-relative:margin" coordorigin="3522,3606" coordsize="6709,6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">
                <v:shape id="_x0000_s1044" type="#_x0000_t202" style="position:absolute;left:3660;top:3606;width:2472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14:paraId="376DE718" w14:textId="77777777" w:rsidR="00E75B8D" w:rsidRDefault="00A37FAF">
                        <w:pPr>
                          <w:rPr>
                            <w:rFonts w:ascii="Microsoft YaHei UI" w:eastAsia="Microsoft YaHei UI" w:hAnsi="Microsoft YaHei UI" w:cs="Microsoft YaHei UI"/>
                            <w:b/>
                            <w:bCs/>
                            <w:color w:val="15273B"/>
                            <w:sz w:val="24"/>
                          </w:rPr>
                        </w:pPr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bCs/>
                            <w:color w:val="15273B"/>
                            <w:sz w:val="24"/>
                          </w:rPr>
                          <w:t>Work Experience</w:t>
                        </w:r>
                      </w:p>
                    </w:txbxContent>
                  </v:textbox>
                </v:shape>
                <v:line id="直接连接符 12" o:spid="_x0000_s1045" style="position:absolute;flip:y;visibility:visible;mso-wrap-style:square" from="3799,4048" to="5871,4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BFrcMAAADbAAAADwAAAGRycy9kb3ducmV2LnhtbESPzWrDMBCE74W+g9hCLqWWm4ApbpRg&#10;Cg4+FfJDz4u1sexYK2Epifv2VaHQ4zAz3zDr7WxHcaMp9I4VvGY5COLW6Z47Badj/fIGIkRkjaNj&#10;UvBNAbabx4c1ltrdeU+3Q+xEgnAoUYGJ0ZdShtaQxZA5T5y8s5ssxiSnTuoJ7wluR7nM80Ja7Dkt&#10;GPT0Yai9HK5WARZ16I/em+G5Og2+2Vnz+bVTavE0V+8gIs3xP/zXbrSC5Qp+v6Qf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wRa3DAAAA2wAAAA8AAAAAAAAAAAAA&#10;AAAAoQIAAGRycy9kb3ducmV2LnhtbFBLBQYAAAAABAAEAPkAAACRAwAAAAA=&#10;" strokecolor="#01b89c" strokeweight="2.5pt">
                  <v:stroke joinstyle="miter"/>
                </v:line>
                <v:shape id="文本框 13" o:spid="_x0000_s1046" type="#_x0000_t202" style="position:absolute;left:3522;top:4148;width:6709;height:5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70B19784" w14:textId="6D0636EB" w:rsidR="007B1E2B" w:rsidRPr="00C85781" w:rsidRDefault="007B1E2B">
                        <w:pPr>
                          <w:spacing w:line="360" w:lineRule="exact"/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</w:pPr>
                        <w:proofErr w:type="spellStart"/>
                        <w:r w:rsidRPr="00C85781"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Tekion</w:t>
                        </w:r>
                        <w:proofErr w:type="spellEnd"/>
                        <w:r w:rsidRPr="00C85781"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 xml:space="preserve"> Global</w:t>
                        </w:r>
                      </w:p>
                      <w:p w14:paraId="248A11E3" w14:textId="0DDD2E16" w:rsidR="00C04E49" w:rsidRPr="00C04E49" w:rsidRDefault="00AC5C17" w:rsidP="00C04E49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line="360" w:lineRule="exact"/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Front</w:t>
                        </w:r>
                        <w:r w:rsidR="007B1E2B" w:rsidRPr="00C85781"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 xml:space="preserve"> End Developer &amp; Quality Assurance</w:t>
                        </w:r>
                      </w:p>
                      <w:p w14:paraId="5FDCED2E" w14:textId="77777777" w:rsidR="00C04E49" w:rsidRPr="00C85781" w:rsidRDefault="00C04E49" w:rsidP="00C04E49">
                        <w:pPr>
                          <w:pStyle w:val="ListParagraph"/>
                          <w:widowControl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tabs>
                            <w:tab w:val="left" w:pos="420"/>
                          </w:tabs>
                          <w:jc w:val="left"/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</w:pPr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 xml:space="preserve">Implementing and maintaining scalable front-end architecture utilizing latest JavaScript </w:t>
                        </w:r>
                        <w:proofErr w:type="spellStart"/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libraries</w:t>
                        </w:r>
                        <w:r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,Typescript</w:t>
                        </w:r>
                        <w:proofErr w:type="spellEnd"/>
                        <w:r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 xml:space="preserve"> </w:t>
                        </w:r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 xml:space="preserve">and </w:t>
                        </w:r>
                        <w:r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 xml:space="preserve">React </w:t>
                        </w:r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frameworks</w:t>
                        </w:r>
                      </w:p>
                      <w:p w14:paraId="3983F4FF" w14:textId="77777777" w:rsidR="00C04E49" w:rsidRDefault="00C04E49" w:rsidP="00C04E49">
                        <w:pPr>
                          <w:pStyle w:val="ListParagraph"/>
                          <w:widowControl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tabs>
                            <w:tab w:val="left" w:pos="420"/>
                          </w:tabs>
                          <w:jc w:val="left"/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</w:pPr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Building reusable code that is scalable and optimized for performance.</w:t>
                        </w:r>
                      </w:p>
                      <w:p w14:paraId="165ABB13" w14:textId="77777777" w:rsidR="00C04E49" w:rsidRDefault="00C04E49" w:rsidP="00C04E49">
                        <w:pPr>
                          <w:pStyle w:val="ListParagraph"/>
                          <w:widowControl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tabs>
                            <w:tab w:val="left" w:pos="420"/>
                          </w:tabs>
                          <w:jc w:val="left"/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</w:pPr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Implementing web accessibility standards and developing suitable web content for all browsers, platforms, and devices.</w:t>
                        </w:r>
                      </w:p>
                      <w:p w14:paraId="4B84B90A" w14:textId="77777777" w:rsidR="00C04E49" w:rsidRPr="00C04E49" w:rsidRDefault="00C04E49" w:rsidP="00C04E49">
                        <w:pPr>
                          <w:widowControl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before="100" w:beforeAutospacing="1" w:after="100" w:afterAutospacing="1" w:line="288" w:lineRule="atLeast"/>
                          <w:jc w:val="left"/>
                          <w:rPr>
                            <w:rFonts w:ascii="Constantia" w:eastAsia="Times New Roman" w:hAnsi="Constantia" w:cs="Arial"/>
                            <w:color w:val="000000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 xml:space="preserve">Developing user-friendly web pages and features to effectively optimize user </w:t>
                        </w:r>
                        <w:proofErr w:type="spellStart"/>
                        <w:r w:rsidRPr="00C85781"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experience</w:t>
                        </w:r>
                        <w:proofErr w:type="spellEnd"/>
                      </w:p>
                      <w:p w14:paraId="116B2355" w14:textId="3DBBA3D4" w:rsidR="0034624C" w:rsidRPr="0034624C" w:rsidRDefault="0034624C" w:rsidP="00C04E49">
                        <w:pPr>
                          <w:widowControl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before="100" w:beforeAutospacing="1" w:after="100" w:afterAutospacing="1" w:line="288" w:lineRule="atLeast"/>
                          <w:jc w:val="left"/>
                          <w:rPr>
                            <w:rFonts w:ascii="Constantia" w:eastAsia="Times New Roman" w:hAnsi="Constantia" w:cs="Arial"/>
                            <w:color w:val="000000"/>
                            <w:kern w:val="0"/>
                            <w:sz w:val="20"/>
                            <w:szCs w:val="20"/>
                            <w:lang w:eastAsia="en-US"/>
                          </w:rPr>
                        </w:pPr>
                        <w:r w:rsidRPr="0034624C">
                          <w:rPr>
                            <w:rFonts w:ascii="Constantia" w:eastAsia="Times New Roman" w:hAnsi="Constantia" w:cs="Arial"/>
                            <w:color w:val="000000"/>
                            <w:kern w:val="0"/>
                            <w:sz w:val="20"/>
                            <w:szCs w:val="20"/>
                            <w:lang w:eastAsia="en-US"/>
                          </w:rPr>
                          <w:t>Collaborated with cross-functional teams to deliver on-time and on-budget projects and initiatives.</w:t>
                        </w:r>
                      </w:p>
                      <w:p w14:paraId="0F8203AD" w14:textId="77777777" w:rsidR="00E75B8D" w:rsidRDefault="00A37FAF">
                        <w:pPr>
                          <w:widowControl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jc w:val="left"/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</w:pPr>
                        <w:r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Supported test review, defect control and configuration management within delivery pipeline.</w:t>
                        </w:r>
                      </w:p>
                      <w:p w14:paraId="09D3ACB0" w14:textId="77777777" w:rsidR="00E75B8D" w:rsidRDefault="00A37FAF">
                        <w:pPr>
                          <w:widowControl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jc w:val="left"/>
                          <w:rPr>
                            <w:rFonts w:ascii="Constantia" w:hAnsi="Constantia" w:cs="Constant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Collaborated with product owners to stay current on intended functionality.</w:t>
                        </w:r>
                      </w:p>
                      <w:p w14:paraId="18948F31" w14:textId="77777777" w:rsidR="00E75B8D" w:rsidRDefault="00A37FAF">
                        <w:pPr>
                          <w:widowControl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jc w:val="left"/>
                          <w:rPr>
                            <w:rFonts w:ascii="Constantia" w:eastAsia="sans-serif" w:hAnsi="Constantia" w:cs="Constant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 xml:space="preserve">Identified and tracked defects with </w:t>
                        </w:r>
                        <w:proofErr w:type="spellStart"/>
                        <w:r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PostMan</w:t>
                        </w:r>
                        <w:proofErr w:type="spellEnd"/>
                        <w:r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 xml:space="preserve"> and supported developers with resolution tactics.</w:t>
                        </w:r>
                      </w:p>
                      <w:p w14:paraId="16460792" w14:textId="77777777" w:rsidR="00E75B8D" w:rsidRDefault="00A37FAF">
                        <w:pPr>
                          <w:widowControl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jc w:val="left"/>
                          <w:rPr>
                            <w:rFonts w:ascii="Constantia" w:eastAsia="sans-serif" w:hAnsi="Constantia" w:cs="Constant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Optimized test cases to maximize success of manual software testing.</w:t>
                        </w:r>
                      </w:p>
                      <w:p w14:paraId="179D2B6E" w14:textId="77777777" w:rsidR="00E75B8D" w:rsidRDefault="00A37FAF">
                        <w:pPr>
                          <w:widowControl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jc w:val="left"/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</w:pPr>
                        <w:r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Coordinated work with various teams to solve problems and improve efficiency for software testing and automation.</w:t>
                        </w:r>
                      </w:p>
                      <w:p w14:paraId="0397E811" w14:textId="77777777" w:rsidR="00E75B8D" w:rsidRDefault="00A37FAF">
                        <w:pPr>
                          <w:widowControl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jc w:val="left"/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</w:pPr>
                        <w:r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Assisted team with development of web-based applications in Agile environment.</w:t>
                        </w:r>
                      </w:p>
                      <w:p w14:paraId="75AE8420" w14:textId="77777777" w:rsidR="00E75B8D" w:rsidRDefault="00A37FAF">
                        <w:pPr>
                          <w:widowControl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jc w:val="left"/>
                          <w:rPr>
                            <w:rFonts w:ascii="Constantia" w:eastAsia="Microsoft YaHei UI" w:hAnsi="Constantia" w:cs="Constant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Collaborated with QA team to test software quality through manual and automated testing.</w:t>
                        </w:r>
                      </w:p>
                      <w:p w14:paraId="430FC96B" w14:textId="77777777" w:rsidR="00E75B8D" w:rsidRDefault="00A37FAF">
                        <w:pPr>
                          <w:widowControl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jc w:val="left"/>
                          <w:rPr>
                            <w:rFonts w:ascii="Constantia" w:eastAsia="Microsoft YaHei UI" w:hAnsi="Constantia" w:cs="Constant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tantia" w:eastAsia="sans-serif" w:hAnsi="Constantia" w:cs="Constantia"/>
                            <w:color w:val="000000" w:themeColor="text1"/>
                            <w:kern w:val="0"/>
                            <w:sz w:val="20"/>
                            <w:szCs w:val="20"/>
                            <w:shd w:val="clear" w:color="auto" w:fill="FFFFFF"/>
                            <w:lang w:bidi="ar"/>
                          </w:rPr>
                          <w:t>Defined and identified test cases for new application development.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 w:rsidR="00223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15FCAA4" wp14:editId="168AC42B">
                <wp:simplePos x="0" y="0"/>
                <wp:positionH relativeFrom="column">
                  <wp:posOffset>-896327</wp:posOffset>
                </wp:positionH>
                <wp:positionV relativeFrom="paragraph">
                  <wp:posOffset>-1072613</wp:posOffset>
                </wp:positionV>
                <wp:extent cx="2475865" cy="11766550"/>
                <wp:effectExtent l="0" t="0" r="635" b="63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865" cy="117665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C392957" id="矩形 4" o:spid="_x0000_s1026" style="position:absolute;margin-left:-70.6pt;margin-top:-84.45pt;width:194.95pt;height:926.5pt;z-index:25159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" fillcolor="#0070c0" stroked="f" strokeweight="1pt"/>
            </w:pict>
          </mc:Fallback>
        </mc:AlternateContent>
      </w:r>
      <w:bookmarkEnd w:id="0"/>
      <w:r w:rsidR="0022300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E5E98" wp14:editId="3C8D2BDF">
                <wp:simplePos x="0" y="0"/>
                <wp:positionH relativeFrom="column">
                  <wp:posOffset>-887876</wp:posOffset>
                </wp:positionH>
                <wp:positionV relativeFrom="paragraph">
                  <wp:posOffset>2003</wp:posOffset>
                </wp:positionV>
                <wp:extent cx="2214245" cy="696595"/>
                <wp:effectExtent l="0" t="0" r="0" b="0"/>
                <wp:wrapNone/>
                <wp:docPr id="20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245" cy="696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32E7A" w14:textId="77777777" w:rsidR="00E75B8D" w:rsidRDefault="00A37FAF">
                            <w:pPr>
                              <w:spacing w:line="120" w:lineRule="auto"/>
                              <w:jc w:val="center"/>
                              <w:rPr>
                                <w:rFonts w:ascii="Microsoft YaHei UI" w:eastAsia="Microsoft YaHei UI" w:hAnsi="Microsoft YaHei UI" w:cs="Microsoft YaHei UI"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="Microsoft YaHei UI"/>
                                <w:color w:val="FFFFFF" w:themeColor="background1"/>
                                <w:sz w:val="50"/>
                                <w:szCs w:val="50"/>
                              </w:rPr>
                              <w:t>Ian Clark 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-69.9pt;margin-top:.15pt;width:174.35pt;height:54.8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" filled="f" stroked="f" strokeweight=".5pt">
                <v:textbox>
                  <w:txbxContent>
                    <w:p w14:paraId="7D732E7A" w14:textId="77777777" w:rsidR="00E75B8D" w:rsidRDefault="00A37FAF">
                      <w:pPr>
                        <w:spacing w:line="120" w:lineRule="auto"/>
                        <w:jc w:val="center"/>
                        <w:rPr>
                          <w:rFonts w:ascii="Microsoft YaHei UI" w:eastAsia="Microsoft YaHei UI" w:hAnsi="Microsoft YaHei UI" w:cs="Microsoft YaHei UI"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FFFFFF" w:themeColor="background1"/>
                          <w:sz w:val="50"/>
                          <w:szCs w:val="50"/>
                        </w:rPr>
                        <w:t>Ian Clark A.</w:t>
                      </w:r>
                    </w:p>
                  </w:txbxContent>
                </v:textbox>
              </v:shape>
            </w:pict>
          </mc:Fallback>
        </mc:AlternateContent>
      </w:r>
    </w:p>
    <w:p w14:paraId="020A0667" w14:textId="3C5AF2DC" w:rsidR="0022300F" w:rsidRDefault="0022300F">
      <w:pPr>
        <w:widowControl/>
        <w:jc w:val="left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0DA1FC7" wp14:editId="602F4682">
                <wp:simplePos x="0" y="0"/>
                <wp:positionH relativeFrom="column">
                  <wp:posOffset>-714424</wp:posOffset>
                </wp:positionH>
                <wp:positionV relativeFrom="paragraph">
                  <wp:posOffset>252290</wp:posOffset>
                </wp:positionV>
                <wp:extent cx="2110740" cy="58610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524F1" w14:textId="77777777" w:rsidR="00E75B8D" w:rsidRDefault="00A37FAF">
                            <w:pPr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>Villegas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48" type="#_x0000_t202" style="position:absolute;margin-left:-56.25pt;margin-top:19.85pt;width:166.2pt;height:46.1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" filled="f" stroked="f" strokeweight=".5pt">
                <v:textbox>
                  <w:txbxContent>
                    <w:p w14:paraId="69A524F1" w14:textId="77777777" w:rsidR="00E75B8D" w:rsidRDefault="00A37FAF">
                      <w:pPr>
                        <w:rPr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color w:val="FFFFFF" w:themeColor="background1"/>
                          <w:sz w:val="60"/>
                          <w:szCs w:val="60"/>
                        </w:rPr>
                        <w:t>Villegas</w:t>
                      </w:r>
                    </w:p>
                  </w:txbxContent>
                </v:textbox>
              </v:shape>
            </w:pict>
          </mc:Fallback>
        </mc:AlternateContent>
      </w:r>
    </w:p>
    <w:p w14:paraId="4F3C7B91" w14:textId="05824DEE" w:rsidR="00E75B8D" w:rsidRDefault="0022300F" w:rsidP="0022300F">
      <w:pPr>
        <w:widowControl/>
        <w:jc w:val="lef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7AF4BD03" wp14:editId="5B7A018A">
                <wp:simplePos x="0" y="0"/>
                <wp:positionH relativeFrom="column">
                  <wp:posOffset>1863725</wp:posOffset>
                </wp:positionH>
                <wp:positionV relativeFrom="paragraph">
                  <wp:posOffset>4923790</wp:posOffset>
                </wp:positionV>
                <wp:extent cx="3781425" cy="2959244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2959244"/>
                          <a:chOff x="3621" y="4204"/>
                          <a:chExt cx="5955" cy="4966"/>
                        </a:xfrm>
                      </wpg:grpSpPr>
                      <wps:wsp>
                        <wps:cNvPr id="17" name="文本框 11"/>
                        <wps:cNvSpPr txBox="1"/>
                        <wps:spPr>
                          <a:xfrm>
                            <a:off x="3728" y="4204"/>
                            <a:ext cx="3180" cy="6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7C847A" w14:textId="77777777" w:rsidR="00E75B8D" w:rsidRDefault="00A37FAF">
                              <w:pP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bCs/>
                                  <w:color w:val="15273B"/>
                                  <w:sz w:val="24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b/>
                                  <w:bCs/>
                                  <w:color w:val="15273B"/>
                                  <w:sz w:val="24"/>
                                </w:rPr>
                                <w:t>Education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直接连接符 12"/>
                        <wps:cNvCnPr/>
                        <wps:spPr>
                          <a:xfrm>
                            <a:off x="3873" y="4824"/>
                            <a:ext cx="2658" cy="4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01B89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3"/>
                        <wps:cNvSpPr txBox="1"/>
                        <wps:spPr>
                          <a:xfrm>
                            <a:off x="3621" y="4884"/>
                            <a:ext cx="5955" cy="4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430864" w14:textId="77777777" w:rsidR="00E75B8D" w:rsidRDefault="00A37FAF">
                              <w:pPr>
                                <w:spacing w:line="360" w:lineRule="exact"/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Certification: Computer Programming</w:t>
                              </w:r>
                            </w:p>
                            <w:p w14:paraId="2275D846" w14:textId="2710BC83" w:rsidR="004C2F56" w:rsidRDefault="004C2F56">
                              <w:pPr>
                                <w:spacing w:line="360" w:lineRule="exact"/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ab/>
                                <w:t>Full Stack Web Developer Certificate</w:t>
                              </w:r>
                            </w:p>
                            <w:p w14:paraId="6B9C39D4" w14:textId="77777777" w:rsidR="00E75B8D" w:rsidRDefault="00A37FAF">
                              <w:pPr>
                                <w:spacing w:line="360" w:lineRule="exact"/>
                                <w:rPr>
                                  <w:rFonts w:ascii="Constantia" w:eastAsia="Microsoft YaHei UI" w:hAnsi="Constantia" w:cs="Constant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tantia" w:eastAsia="Microsoft YaHei UI" w:hAnsi="Constantia" w:cs="Constant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Zuitt</w:t>
                              </w:r>
                              <w:proofErr w:type="spellEnd"/>
                              <w:r>
                                <w:rPr>
                                  <w:rFonts w:ascii="Constantia" w:eastAsia="Microsoft YaHei UI" w:hAnsi="Constantia" w:cs="Constant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Bootcamp - </w:t>
                              </w:r>
                              <w:proofErr w:type="spellStart"/>
                              <w:r>
                                <w:rPr>
                                  <w:rFonts w:ascii="Constantia" w:eastAsia="Microsoft YaHei UI" w:hAnsi="Constantia" w:cs="Constant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Caswynn</w:t>
                              </w:r>
                              <w:proofErr w:type="spellEnd"/>
                              <w:r>
                                <w:rPr>
                                  <w:rFonts w:ascii="Constantia" w:eastAsia="Microsoft YaHei UI" w:hAnsi="Constantia" w:cs="Constant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Building, 3</w:t>
                              </w:r>
                              <w:r>
                                <w:rPr>
                                  <w:rFonts w:ascii="Constantia" w:eastAsia="Microsoft YaHei UI" w:hAnsi="Constantia" w:cs="Constantia"/>
                                  <w:color w:val="262626" w:themeColor="text1" w:themeTint="D9"/>
                                  <w:sz w:val="20"/>
                                  <w:szCs w:val="20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rFonts w:ascii="Constantia" w:eastAsia="Microsoft YaHei UI" w:hAnsi="Constantia" w:cs="Constant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Floor, 134 </w:t>
                              </w:r>
                              <w:proofErr w:type="spellStart"/>
                              <w:r>
                                <w:rPr>
                                  <w:rFonts w:ascii="Constantia" w:eastAsia="Microsoft YaHei UI" w:hAnsi="Constantia" w:cs="Constant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Timog</w:t>
                              </w:r>
                              <w:proofErr w:type="spellEnd"/>
                              <w:r>
                                <w:rPr>
                                  <w:rFonts w:ascii="Constantia" w:eastAsia="Microsoft YaHei UI" w:hAnsi="Constantia" w:cs="Constant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Eve, Quezon</w:t>
                              </w:r>
                            </w:p>
                            <w:p w14:paraId="63636995" w14:textId="77777777" w:rsidR="00E75B8D" w:rsidRDefault="00A37FAF">
                              <w:pPr>
                                <w:spacing w:line="360" w:lineRule="exact"/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Bachelor of Science: Electrical Engineering</w:t>
                              </w:r>
                            </w:p>
                            <w:p w14:paraId="77D664CC" w14:textId="6021F728" w:rsidR="00E75B8D" w:rsidRPr="004C2F56" w:rsidRDefault="004C2F56">
                              <w:pPr>
                                <w:spacing w:line="360" w:lineRule="exact"/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ab/>
                                <w:t>Undergraduate – 4</w:t>
                              </w:r>
                              <w:r w:rsidRPr="004C2F56"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year</w:t>
                              </w:r>
                              <w:proofErr w:type="gramEnd"/>
                              <w:r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College</w:t>
                              </w:r>
                            </w:p>
                            <w:p w14:paraId="76E5E6FC" w14:textId="77777777" w:rsidR="00E75B8D" w:rsidRDefault="00A37FAF">
                              <w:pPr>
                                <w:spacing w:line="360" w:lineRule="exact"/>
                                <w:rPr>
                                  <w:rFonts w:ascii="Constantia" w:eastAsia="Microsoft YaHei UI" w:hAnsi="Constantia" w:cs="Constant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tantia" w:eastAsia="Microsoft YaHei UI" w:hAnsi="Constantia" w:cs="Constant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Cebu Institute of Technology - Universities - N. </w:t>
                              </w:r>
                              <w:proofErr w:type="spellStart"/>
                              <w:r>
                                <w:rPr>
                                  <w:rFonts w:ascii="Constantia" w:eastAsia="Microsoft YaHei UI" w:hAnsi="Constantia" w:cs="Constant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Bacalso</w:t>
                              </w:r>
                              <w:proofErr w:type="spellEnd"/>
                              <w:r>
                                <w:rPr>
                                  <w:rFonts w:ascii="Constantia" w:eastAsia="Microsoft YaHei UI" w:hAnsi="Constantia" w:cs="Constant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Ave, Cebu City</w:t>
                              </w:r>
                            </w:p>
                            <w:p w14:paraId="6CDB3B91" w14:textId="77777777" w:rsidR="00E75B8D" w:rsidRDefault="00A37FAF">
                              <w:pPr>
                                <w:spacing w:line="360" w:lineRule="exact"/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tantia" w:eastAsia="Microsoft YaHei UI" w:hAnsi="Constantia" w:cs="Constantia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High School Diploma</w:t>
                              </w:r>
                            </w:p>
                            <w:p w14:paraId="763AECEE" w14:textId="77777777" w:rsidR="00E75B8D" w:rsidRDefault="00A37FAF">
                              <w:pPr>
                                <w:spacing w:line="360" w:lineRule="exact"/>
                                <w:rPr>
                                  <w:rFonts w:ascii="Constantia" w:eastAsia="Microsoft YaHei UI" w:hAnsi="Constantia" w:cs="Constant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tantia" w:eastAsia="Microsoft YaHei UI" w:hAnsi="Constantia" w:cs="Constant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Madridejos</w:t>
                              </w:r>
                              <w:proofErr w:type="spellEnd"/>
                              <w:r>
                                <w:rPr>
                                  <w:rFonts w:ascii="Constantia" w:eastAsia="Microsoft YaHei UI" w:hAnsi="Constantia" w:cs="Constant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National High School - </w:t>
                              </w:r>
                              <w:proofErr w:type="spellStart"/>
                              <w:r>
                                <w:rPr>
                                  <w:rFonts w:ascii="Constantia" w:eastAsia="Microsoft YaHei UI" w:hAnsi="Constantia" w:cs="Constant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Madridejos</w:t>
                              </w:r>
                              <w:proofErr w:type="spellEnd"/>
                              <w:r>
                                <w:rPr>
                                  <w:rFonts w:ascii="Constantia" w:eastAsia="Microsoft YaHei UI" w:hAnsi="Constantia" w:cs="Constant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Cebu 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6" o:spid="_x0000_s1049" style="position:absolute;margin-left:146.75pt;margin-top:387.7pt;width:297.75pt;height:233pt;z-index:251649536;mso-height-relative:margin" coordorigin="3621,4204" coordsize="5955,4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">
                <v:shape id="_x0000_s1050" type="#_x0000_t202" style="position:absolute;left:3728;top:4204;width:3180;height: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14:paraId="727C847A" w14:textId="77777777" w:rsidR="00E75B8D" w:rsidRDefault="00A37FAF">
                        <w:pPr>
                          <w:rPr>
                            <w:rFonts w:ascii="Microsoft YaHei UI" w:eastAsia="Microsoft YaHei UI" w:hAnsi="Microsoft YaHei UI" w:cs="Microsoft YaHei UI"/>
                            <w:b/>
                            <w:bCs/>
                            <w:color w:val="15273B"/>
                            <w:sz w:val="24"/>
                          </w:rPr>
                        </w:pPr>
                        <w:r>
                          <w:rPr>
                            <w:rFonts w:ascii="Microsoft YaHei UI" w:eastAsia="Microsoft YaHei UI" w:hAnsi="Microsoft YaHei UI" w:cs="Microsoft YaHei UI" w:hint="eastAsia"/>
                            <w:b/>
                            <w:bCs/>
                            <w:color w:val="15273B"/>
                            <w:sz w:val="24"/>
                          </w:rPr>
                          <w:t>Education Experience</w:t>
                        </w:r>
                      </w:p>
                    </w:txbxContent>
                  </v:textbox>
                </v:shape>
                <v:line id="直接连接符 12" o:spid="_x0000_s1051" style="position:absolute;visibility:visible;mso-wrap-style:square" from="3873,4824" to="6531,4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0ZgMMAAADbAAAADwAAAGRycy9kb3ducmV2LnhtbESPQWsCMRCF70L/Q5hCb5ptCyJbo2hp&#10;QWgvroLXYTPdrG4mS5Ku23/fOQjeZnhv3vtmuR59pwaKqQ1s4HlWgCKug225MXA8fE4XoFJGttgF&#10;JgN/lGC9epgssbThynsaqtwoCeFUogGXc19qnWpHHtMs9MSi/YToMcsaG20jXiXcd/qlKObaY8vS&#10;4LCnd0f1pfr1BuLX8XI6D8V23+zwY2sr/g7u1Zinx3HzBirTmO/m2/XOCr7Ayi8y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dGYDDAAAA2wAAAA8AAAAAAAAAAAAA&#10;AAAAoQIAAGRycy9kb3ducmV2LnhtbFBLBQYAAAAABAAEAPkAAACRAwAAAAA=&#10;" strokecolor="#01b89c" strokeweight="2.5pt">
                  <v:stroke joinstyle="miter"/>
                </v:line>
                <v:shape id="文本框 13" o:spid="_x0000_s1052" type="#_x0000_t202" style="position:absolute;left:3621;top:4884;width:5955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14:paraId="68430864" w14:textId="77777777" w:rsidR="00E75B8D" w:rsidRDefault="00A37FAF">
                        <w:pPr>
                          <w:spacing w:line="360" w:lineRule="exact"/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>Certification: Computer Programming</w:t>
                        </w:r>
                      </w:p>
                      <w:p w14:paraId="2275D846" w14:textId="2710BC83" w:rsidR="004C2F56" w:rsidRDefault="004C2F56">
                        <w:pPr>
                          <w:spacing w:line="360" w:lineRule="exact"/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ab/>
                          <w:t>Full Stack Web Developer Certificate</w:t>
                        </w:r>
                      </w:p>
                      <w:p w14:paraId="6B9C39D4" w14:textId="77777777" w:rsidR="00E75B8D" w:rsidRDefault="00A37FAF">
                        <w:pPr>
                          <w:spacing w:line="360" w:lineRule="exact"/>
                          <w:rPr>
                            <w:rFonts w:ascii="Constantia" w:eastAsia="Microsoft YaHei UI" w:hAnsi="Constantia" w:cs="Constanti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tantia" w:eastAsia="Microsoft YaHei UI" w:hAnsi="Constantia" w:cs="Constantia"/>
                            <w:color w:val="262626" w:themeColor="text1" w:themeTint="D9"/>
                            <w:sz w:val="20"/>
                            <w:szCs w:val="20"/>
                          </w:rPr>
                          <w:t>Zuitt</w:t>
                        </w:r>
                        <w:proofErr w:type="spellEnd"/>
                        <w:r>
                          <w:rPr>
                            <w:rFonts w:ascii="Constantia" w:eastAsia="Microsoft YaHei UI" w:hAnsi="Constantia" w:cs="Constanti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Bootcamp - </w:t>
                        </w:r>
                        <w:proofErr w:type="spellStart"/>
                        <w:r>
                          <w:rPr>
                            <w:rFonts w:ascii="Constantia" w:eastAsia="Microsoft YaHei UI" w:hAnsi="Constantia" w:cs="Constantia"/>
                            <w:color w:val="262626" w:themeColor="text1" w:themeTint="D9"/>
                            <w:sz w:val="20"/>
                            <w:szCs w:val="20"/>
                          </w:rPr>
                          <w:t>Caswynn</w:t>
                        </w:r>
                        <w:proofErr w:type="spellEnd"/>
                        <w:r>
                          <w:rPr>
                            <w:rFonts w:ascii="Constantia" w:eastAsia="Microsoft YaHei UI" w:hAnsi="Constantia" w:cs="Constanti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Building, 3</w:t>
                        </w:r>
                        <w:r>
                          <w:rPr>
                            <w:rFonts w:ascii="Constantia" w:eastAsia="Microsoft YaHei UI" w:hAnsi="Constantia" w:cs="Constantia"/>
                            <w:color w:val="262626" w:themeColor="text1" w:themeTint="D9"/>
                            <w:sz w:val="20"/>
                            <w:szCs w:val="20"/>
                            <w:vertAlign w:val="superscript"/>
                          </w:rPr>
                          <w:t>rd</w:t>
                        </w:r>
                        <w:r>
                          <w:rPr>
                            <w:rFonts w:ascii="Constantia" w:eastAsia="Microsoft YaHei UI" w:hAnsi="Constantia" w:cs="Constanti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Floor, 134 </w:t>
                        </w:r>
                        <w:proofErr w:type="spellStart"/>
                        <w:r>
                          <w:rPr>
                            <w:rFonts w:ascii="Constantia" w:eastAsia="Microsoft YaHei UI" w:hAnsi="Constantia" w:cs="Constantia"/>
                            <w:color w:val="262626" w:themeColor="text1" w:themeTint="D9"/>
                            <w:sz w:val="20"/>
                            <w:szCs w:val="20"/>
                          </w:rPr>
                          <w:t>Timog</w:t>
                        </w:r>
                        <w:proofErr w:type="spellEnd"/>
                        <w:r>
                          <w:rPr>
                            <w:rFonts w:ascii="Constantia" w:eastAsia="Microsoft YaHei UI" w:hAnsi="Constantia" w:cs="Constanti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Eve, Quezon</w:t>
                        </w:r>
                      </w:p>
                      <w:p w14:paraId="63636995" w14:textId="77777777" w:rsidR="00E75B8D" w:rsidRDefault="00A37FAF">
                        <w:pPr>
                          <w:spacing w:line="360" w:lineRule="exact"/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>Bachelor of Science: Electrical Engineering</w:t>
                        </w:r>
                      </w:p>
                      <w:p w14:paraId="77D664CC" w14:textId="6021F728" w:rsidR="00E75B8D" w:rsidRPr="004C2F56" w:rsidRDefault="004C2F56">
                        <w:pPr>
                          <w:spacing w:line="360" w:lineRule="exact"/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ab/>
                          <w:t>Undergraduate – 4</w:t>
                        </w:r>
                        <w:r w:rsidRPr="004C2F56"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>year</w:t>
                        </w:r>
                        <w:proofErr w:type="gramEnd"/>
                        <w:r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 xml:space="preserve"> College</w:t>
                        </w:r>
                      </w:p>
                      <w:p w14:paraId="76E5E6FC" w14:textId="77777777" w:rsidR="00E75B8D" w:rsidRDefault="00A37FAF">
                        <w:pPr>
                          <w:spacing w:line="360" w:lineRule="exact"/>
                          <w:rPr>
                            <w:rFonts w:ascii="Constantia" w:eastAsia="Microsoft YaHei UI" w:hAnsi="Constantia" w:cs="Constanti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tantia" w:eastAsia="Microsoft YaHei UI" w:hAnsi="Constantia" w:cs="Constanti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Cebu Institute of Technology - Universities - N. </w:t>
                        </w:r>
                        <w:proofErr w:type="spellStart"/>
                        <w:r>
                          <w:rPr>
                            <w:rFonts w:ascii="Constantia" w:eastAsia="Microsoft YaHei UI" w:hAnsi="Constantia" w:cs="Constantia"/>
                            <w:color w:val="262626" w:themeColor="text1" w:themeTint="D9"/>
                            <w:sz w:val="20"/>
                            <w:szCs w:val="20"/>
                          </w:rPr>
                          <w:t>Bacalso</w:t>
                        </w:r>
                        <w:proofErr w:type="spellEnd"/>
                        <w:r>
                          <w:rPr>
                            <w:rFonts w:ascii="Constantia" w:eastAsia="Microsoft YaHei UI" w:hAnsi="Constantia" w:cs="Constanti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Ave, Cebu City</w:t>
                        </w:r>
                      </w:p>
                      <w:p w14:paraId="6CDB3B91" w14:textId="77777777" w:rsidR="00E75B8D" w:rsidRDefault="00A37FAF">
                        <w:pPr>
                          <w:spacing w:line="360" w:lineRule="exact"/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tantia" w:eastAsia="Microsoft YaHei UI" w:hAnsi="Constantia" w:cs="Constantia"/>
                            <w:b/>
                            <w:bCs/>
                            <w:color w:val="262626" w:themeColor="text1" w:themeTint="D9"/>
                            <w:sz w:val="20"/>
                            <w:szCs w:val="20"/>
                          </w:rPr>
                          <w:t>High School Diploma</w:t>
                        </w:r>
                      </w:p>
                      <w:p w14:paraId="763AECEE" w14:textId="77777777" w:rsidR="00E75B8D" w:rsidRDefault="00A37FAF">
                        <w:pPr>
                          <w:spacing w:line="360" w:lineRule="exact"/>
                          <w:rPr>
                            <w:rFonts w:ascii="Constantia" w:eastAsia="Microsoft YaHei UI" w:hAnsi="Constantia" w:cs="Constanti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tantia" w:eastAsia="Microsoft YaHei UI" w:hAnsi="Constantia" w:cs="Constantia"/>
                            <w:color w:val="262626" w:themeColor="text1" w:themeTint="D9"/>
                            <w:sz w:val="20"/>
                            <w:szCs w:val="20"/>
                          </w:rPr>
                          <w:t>Madridejos</w:t>
                        </w:r>
                        <w:proofErr w:type="spellEnd"/>
                        <w:r>
                          <w:rPr>
                            <w:rFonts w:ascii="Constantia" w:eastAsia="Microsoft YaHei UI" w:hAnsi="Constantia" w:cs="Constanti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National High School - </w:t>
                        </w:r>
                        <w:proofErr w:type="spellStart"/>
                        <w:r>
                          <w:rPr>
                            <w:rFonts w:ascii="Constantia" w:eastAsia="Microsoft YaHei UI" w:hAnsi="Constantia" w:cs="Constantia"/>
                            <w:color w:val="262626" w:themeColor="text1" w:themeTint="D9"/>
                            <w:sz w:val="20"/>
                            <w:szCs w:val="20"/>
                          </w:rPr>
                          <w:t>Madridejos</w:t>
                        </w:r>
                        <w:proofErr w:type="spellEnd"/>
                        <w:r>
                          <w:rPr>
                            <w:rFonts w:ascii="Constantia" w:eastAsia="Microsoft YaHei UI" w:hAnsi="Constantia" w:cs="Constantia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Cebu City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CD6F24E" wp14:editId="3F89286D">
                <wp:simplePos x="0" y="0"/>
                <wp:positionH relativeFrom="column">
                  <wp:posOffset>-896815</wp:posOffset>
                </wp:positionH>
                <wp:positionV relativeFrom="paragraph">
                  <wp:posOffset>2470052</wp:posOffset>
                </wp:positionV>
                <wp:extent cx="2597785" cy="4501662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785" cy="450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58035" w14:textId="77777777" w:rsidR="00E75B8D" w:rsidRPr="0022300F" w:rsidRDefault="00A37FAF">
                            <w:pPr>
                              <w:rPr>
                                <w:rFonts w:ascii="Bahnschrift Light" w:hAnsi="Bahnschrift Light" w:cs="Bahnschrift Light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22300F">
                              <w:rPr>
                                <w:rFonts w:ascii="Bahnschrift Light" w:hAnsi="Bahnschrift Light" w:cs="Bahnschrift Light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HTML </w:t>
                            </w:r>
                            <w:proofErr w:type="spellStart"/>
                            <w:r w:rsidRPr="0022300F">
                              <w:rPr>
                                <w:rFonts w:ascii="Bahnschrift Light" w:hAnsi="Bahnschrift Light" w:cs="Bahnschrift Light"/>
                                <w:color w:val="FFFFFF" w:themeColor="background1"/>
                                <w:sz w:val="26"/>
                                <w:szCs w:val="26"/>
                              </w:rPr>
                              <w:t>Experties</w:t>
                            </w:r>
                            <w:proofErr w:type="spellEnd"/>
                          </w:p>
                          <w:p w14:paraId="13841E97" w14:textId="77777777" w:rsidR="00E75B8D" w:rsidRPr="0022300F" w:rsidRDefault="00A37FAF">
                            <w:pPr>
                              <w:rPr>
                                <w:rFonts w:ascii="Bahnschrift Light" w:hAnsi="Bahnschrift Light" w:cs="Bahnschrift Light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22300F">
                              <w:rPr>
                                <w:rFonts w:ascii="Bahnschrift Light" w:hAnsi="Bahnschrift Light" w:cs="Bahnschrift Light"/>
                                <w:color w:val="FFFFFF" w:themeColor="background1"/>
                                <w:sz w:val="26"/>
                                <w:szCs w:val="26"/>
                              </w:rPr>
                              <w:t>CSS Proficiency</w:t>
                            </w:r>
                          </w:p>
                          <w:p w14:paraId="4E963636" w14:textId="77777777" w:rsidR="00E75B8D" w:rsidRPr="0022300F" w:rsidRDefault="00A37FAF">
                            <w:pPr>
                              <w:rPr>
                                <w:rFonts w:ascii="Bahnschrift Light" w:hAnsi="Bahnschrift Light" w:cs="Bahnschrift Light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22300F">
                              <w:rPr>
                                <w:rFonts w:ascii="Bahnschrift Light" w:hAnsi="Bahnschrift Light" w:cs="Bahnschrift Light"/>
                                <w:color w:val="FFFFFF" w:themeColor="background1"/>
                                <w:sz w:val="26"/>
                                <w:szCs w:val="26"/>
                              </w:rPr>
                              <w:t>JavaScript Programming</w:t>
                            </w:r>
                          </w:p>
                          <w:p w14:paraId="73AA87A9" w14:textId="77777777" w:rsidR="00E75B8D" w:rsidRPr="0022300F" w:rsidRDefault="00A37FAF">
                            <w:pPr>
                              <w:rPr>
                                <w:rFonts w:ascii="Bahnschrift Light" w:hAnsi="Bahnschrift Light" w:cs="Bahnschrift Light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22300F">
                              <w:rPr>
                                <w:rFonts w:ascii="Bahnschrift Light" w:hAnsi="Bahnschrift Light" w:cs="Bahnschrift Light"/>
                                <w:color w:val="FFFFFF" w:themeColor="background1"/>
                                <w:sz w:val="26"/>
                                <w:szCs w:val="26"/>
                              </w:rPr>
                              <w:t>MySQL Proficiency</w:t>
                            </w:r>
                          </w:p>
                          <w:p w14:paraId="70235A9F" w14:textId="77777777" w:rsidR="00E75B8D" w:rsidRDefault="00A37FAF">
                            <w:pPr>
                              <w:rPr>
                                <w:rFonts w:ascii="Bahnschrift Light" w:hAnsi="Bahnschrift Light" w:cs="Bahnschrift Light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22300F">
                              <w:rPr>
                                <w:rFonts w:ascii="Bahnschrift Light" w:hAnsi="Bahnschrift Light" w:cs="Bahnschrift Light"/>
                                <w:color w:val="FFFFFF" w:themeColor="background1"/>
                                <w:sz w:val="26"/>
                                <w:szCs w:val="26"/>
                              </w:rPr>
                              <w:t>NodeJS</w:t>
                            </w:r>
                            <w:proofErr w:type="spellEnd"/>
                            <w:r w:rsidRPr="0022300F">
                              <w:rPr>
                                <w:rFonts w:ascii="Bahnschrift Light" w:hAnsi="Bahnschrift Light" w:cs="Bahnschrift Light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Proficiency</w:t>
                            </w:r>
                          </w:p>
                          <w:p w14:paraId="7299E232" w14:textId="4D68C0F0" w:rsidR="00C04E49" w:rsidRDefault="00C04E49">
                            <w:pPr>
                              <w:rPr>
                                <w:rFonts w:ascii="Bahnschrift Light" w:hAnsi="Bahnschrift Light" w:cs="Bahnschrift Light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ahnschrift Light" w:hAnsi="Bahnschrift Light" w:cs="Bahnschrift Light"/>
                                <w:color w:val="FFFFFF" w:themeColor="background1"/>
                                <w:sz w:val="26"/>
                                <w:szCs w:val="26"/>
                              </w:rPr>
                              <w:t>React Proficiency</w:t>
                            </w:r>
                          </w:p>
                          <w:p w14:paraId="46BEA63B" w14:textId="5A9C7F3E" w:rsidR="00C04E49" w:rsidRPr="0022300F" w:rsidRDefault="00C04E49">
                            <w:pPr>
                              <w:rPr>
                                <w:rFonts w:ascii="Bahnschrift Light" w:hAnsi="Bahnschrift Light" w:cs="Bahnschrift Light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ahnschrift Light" w:hAnsi="Bahnschrift Light" w:cs="Bahnschrift Light"/>
                                <w:color w:val="FFFFFF" w:themeColor="background1"/>
                                <w:sz w:val="26"/>
                                <w:szCs w:val="26"/>
                              </w:rPr>
                              <w:t>Typescript Proficiency</w:t>
                            </w:r>
                          </w:p>
                          <w:p w14:paraId="17588C1C" w14:textId="77777777" w:rsidR="00E75B8D" w:rsidRPr="0022300F" w:rsidRDefault="00A37FAF">
                            <w:pPr>
                              <w:rPr>
                                <w:rFonts w:ascii="Bahnschrift Light" w:hAnsi="Bahnschrift Light" w:cs="Bahnschrift Light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22300F">
                              <w:rPr>
                                <w:rFonts w:ascii="Bahnschrift Light" w:hAnsi="Bahnschrift Light" w:cs="Bahnschrift Light"/>
                                <w:color w:val="FFFFFF" w:themeColor="background1"/>
                                <w:sz w:val="26"/>
                                <w:szCs w:val="26"/>
                              </w:rPr>
                              <w:t>Debugging</w:t>
                            </w:r>
                          </w:p>
                          <w:p w14:paraId="3B03DBE0" w14:textId="77777777" w:rsidR="00E75B8D" w:rsidRPr="0022300F" w:rsidRDefault="00A37FAF">
                            <w:pPr>
                              <w:rPr>
                                <w:rFonts w:ascii="Bahnschrift Light" w:hAnsi="Bahnschrift Light" w:cs="Bahnschrift Light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22300F">
                              <w:rPr>
                                <w:rFonts w:ascii="Bahnschrift Light" w:hAnsi="Bahnschrift Light" w:cs="Bahnschrift Light"/>
                                <w:color w:val="FFFFFF" w:themeColor="background1"/>
                                <w:sz w:val="26"/>
                                <w:szCs w:val="26"/>
                              </w:rPr>
                              <w:t>Teamwork and Collaboration</w:t>
                            </w:r>
                          </w:p>
                          <w:p w14:paraId="1E16E1B7" w14:textId="77777777" w:rsidR="00E75B8D" w:rsidRPr="0022300F" w:rsidRDefault="00A37FAF">
                            <w:pPr>
                              <w:rPr>
                                <w:rFonts w:ascii="Bahnschrift Light" w:hAnsi="Bahnschrift Light" w:cs="Bahnschrift Light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22300F">
                              <w:rPr>
                                <w:rFonts w:ascii="Bahnschrift Light" w:hAnsi="Bahnschrift Light" w:cs="Bahnschrift Light"/>
                                <w:color w:val="FFFFFF" w:themeColor="background1"/>
                                <w:sz w:val="26"/>
                                <w:szCs w:val="26"/>
                              </w:rPr>
                              <w:t>Test Planning</w:t>
                            </w:r>
                          </w:p>
                          <w:p w14:paraId="6EDDEBF0" w14:textId="77777777" w:rsidR="00E75B8D" w:rsidRDefault="00E75B8D"/>
                          <w:p w14:paraId="52B15ACF" w14:textId="77777777" w:rsidR="00E75B8D" w:rsidRDefault="00E75B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53" type="#_x0000_t202" style="position:absolute;margin-left:-70.6pt;margin-top:194.5pt;width:204.55pt;height:354.4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" filled="f" stroked="f" strokeweight=".5pt">
                <v:textbox>
                  <w:txbxContent>
                    <w:p w14:paraId="04358035" w14:textId="77777777" w:rsidR="00E75B8D" w:rsidRPr="0022300F" w:rsidRDefault="00A37FAF">
                      <w:pPr>
                        <w:rPr>
                          <w:rFonts w:ascii="Bahnschrift Light" w:hAnsi="Bahnschrift Light" w:cs="Bahnschrift Light"/>
                          <w:color w:val="FFFFFF" w:themeColor="background1"/>
                          <w:sz w:val="26"/>
                          <w:szCs w:val="26"/>
                        </w:rPr>
                      </w:pPr>
                      <w:r w:rsidRPr="0022300F">
                        <w:rPr>
                          <w:rFonts w:ascii="Bahnschrift Light" w:hAnsi="Bahnschrift Light" w:cs="Bahnschrift Light"/>
                          <w:color w:val="FFFFFF" w:themeColor="background1"/>
                          <w:sz w:val="26"/>
                          <w:szCs w:val="26"/>
                        </w:rPr>
                        <w:t xml:space="preserve">HTML </w:t>
                      </w:r>
                      <w:proofErr w:type="spellStart"/>
                      <w:r w:rsidRPr="0022300F">
                        <w:rPr>
                          <w:rFonts w:ascii="Bahnschrift Light" w:hAnsi="Bahnschrift Light" w:cs="Bahnschrift Light"/>
                          <w:color w:val="FFFFFF" w:themeColor="background1"/>
                          <w:sz w:val="26"/>
                          <w:szCs w:val="26"/>
                        </w:rPr>
                        <w:t>Experties</w:t>
                      </w:r>
                      <w:proofErr w:type="spellEnd"/>
                    </w:p>
                    <w:p w14:paraId="13841E97" w14:textId="77777777" w:rsidR="00E75B8D" w:rsidRPr="0022300F" w:rsidRDefault="00A37FAF">
                      <w:pPr>
                        <w:rPr>
                          <w:rFonts w:ascii="Bahnschrift Light" w:hAnsi="Bahnschrift Light" w:cs="Bahnschrift Light"/>
                          <w:color w:val="FFFFFF" w:themeColor="background1"/>
                          <w:sz w:val="26"/>
                          <w:szCs w:val="26"/>
                        </w:rPr>
                      </w:pPr>
                      <w:r w:rsidRPr="0022300F">
                        <w:rPr>
                          <w:rFonts w:ascii="Bahnschrift Light" w:hAnsi="Bahnschrift Light" w:cs="Bahnschrift Light"/>
                          <w:color w:val="FFFFFF" w:themeColor="background1"/>
                          <w:sz w:val="26"/>
                          <w:szCs w:val="26"/>
                        </w:rPr>
                        <w:t>CSS Proficiency</w:t>
                      </w:r>
                    </w:p>
                    <w:p w14:paraId="4E963636" w14:textId="77777777" w:rsidR="00E75B8D" w:rsidRPr="0022300F" w:rsidRDefault="00A37FAF">
                      <w:pPr>
                        <w:rPr>
                          <w:rFonts w:ascii="Bahnschrift Light" w:hAnsi="Bahnschrift Light" w:cs="Bahnschrift Light"/>
                          <w:color w:val="FFFFFF" w:themeColor="background1"/>
                          <w:sz w:val="26"/>
                          <w:szCs w:val="26"/>
                        </w:rPr>
                      </w:pPr>
                      <w:r w:rsidRPr="0022300F">
                        <w:rPr>
                          <w:rFonts w:ascii="Bahnschrift Light" w:hAnsi="Bahnschrift Light" w:cs="Bahnschrift Light"/>
                          <w:color w:val="FFFFFF" w:themeColor="background1"/>
                          <w:sz w:val="26"/>
                          <w:szCs w:val="26"/>
                        </w:rPr>
                        <w:t>JavaScript Programming</w:t>
                      </w:r>
                    </w:p>
                    <w:p w14:paraId="73AA87A9" w14:textId="77777777" w:rsidR="00E75B8D" w:rsidRPr="0022300F" w:rsidRDefault="00A37FAF">
                      <w:pPr>
                        <w:rPr>
                          <w:rFonts w:ascii="Bahnschrift Light" w:hAnsi="Bahnschrift Light" w:cs="Bahnschrift Light"/>
                          <w:color w:val="FFFFFF" w:themeColor="background1"/>
                          <w:sz w:val="26"/>
                          <w:szCs w:val="26"/>
                        </w:rPr>
                      </w:pPr>
                      <w:r w:rsidRPr="0022300F">
                        <w:rPr>
                          <w:rFonts w:ascii="Bahnschrift Light" w:hAnsi="Bahnschrift Light" w:cs="Bahnschrift Light"/>
                          <w:color w:val="FFFFFF" w:themeColor="background1"/>
                          <w:sz w:val="26"/>
                          <w:szCs w:val="26"/>
                        </w:rPr>
                        <w:t>MySQL Proficiency</w:t>
                      </w:r>
                    </w:p>
                    <w:p w14:paraId="70235A9F" w14:textId="77777777" w:rsidR="00E75B8D" w:rsidRDefault="00A37FAF">
                      <w:pPr>
                        <w:rPr>
                          <w:rFonts w:ascii="Bahnschrift Light" w:hAnsi="Bahnschrift Light" w:cs="Bahnschrift Light"/>
                          <w:color w:val="FFFFFF" w:themeColor="background1"/>
                          <w:sz w:val="26"/>
                          <w:szCs w:val="26"/>
                        </w:rPr>
                      </w:pPr>
                      <w:proofErr w:type="spellStart"/>
                      <w:r w:rsidRPr="0022300F">
                        <w:rPr>
                          <w:rFonts w:ascii="Bahnschrift Light" w:hAnsi="Bahnschrift Light" w:cs="Bahnschrift Light"/>
                          <w:color w:val="FFFFFF" w:themeColor="background1"/>
                          <w:sz w:val="26"/>
                          <w:szCs w:val="26"/>
                        </w:rPr>
                        <w:t>NodeJS</w:t>
                      </w:r>
                      <w:proofErr w:type="spellEnd"/>
                      <w:r w:rsidRPr="0022300F">
                        <w:rPr>
                          <w:rFonts w:ascii="Bahnschrift Light" w:hAnsi="Bahnschrift Light" w:cs="Bahnschrift Light"/>
                          <w:color w:val="FFFFFF" w:themeColor="background1"/>
                          <w:sz w:val="26"/>
                          <w:szCs w:val="26"/>
                        </w:rPr>
                        <w:t xml:space="preserve"> Proficiency</w:t>
                      </w:r>
                    </w:p>
                    <w:p w14:paraId="7299E232" w14:textId="4D68C0F0" w:rsidR="00C04E49" w:rsidRDefault="00C04E49">
                      <w:pPr>
                        <w:rPr>
                          <w:rFonts w:ascii="Bahnschrift Light" w:hAnsi="Bahnschrift Light" w:cs="Bahnschrift Light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Bahnschrift Light" w:hAnsi="Bahnschrift Light" w:cs="Bahnschrift Light"/>
                          <w:color w:val="FFFFFF" w:themeColor="background1"/>
                          <w:sz w:val="26"/>
                          <w:szCs w:val="26"/>
                        </w:rPr>
                        <w:t>React Proficiency</w:t>
                      </w:r>
                    </w:p>
                    <w:p w14:paraId="46BEA63B" w14:textId="5A9C7F3E" w:rsidR="00C04E49" w:rsidRPr="0022300F" w:rsidRDefault="00C04E49">
                      <w:pPr>
                        <w:rPr>
                          <w:rFonts w:ascii="Bahnschrift Light" w:hAnsi="Bahnschrift Light" w:cs="Bahnschrift Light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Bahnschrift Light" w:hAnsi="Bahnschrift Light" w:cs="Bahnschrift Light"/>
                          <w:color w:val="FFFFFF" w:themeColor="background1"/>
                          <w:sz w:val="26"/>
                          <w:szCs w:val="26"/>
                        </w:rPr>
                        <w:t>Typescript Proficiency</w:t>
                      </w:r>
                    </w:p>
                    <w:p w14:paraId="17588C1C" w14:textId="77777777" w:rsidR="00E75B8D" w:rsidRPr="0022300F" w:rsidRDefault="00A37FAF">
                      <w:pPr>
                        <w:rPr>
                          <w:rFonts w:ascii="Bahnschrift Light" w:hAnsi="Bahnschrift Light" w:cs="Bahnschrift Light"/>
                          <w:color w:val="FFFFFF" w:themeColor="background1"/>
                          <w:sz w:val="26"/>
                          <w:szCs w:val="26"/>
                        </w:rPr>
                      </w:pPr>
                      <w:r w:rsidRPr="0022300F">
                        <w:rPr>
                          <w:rFonts w:ascii="Bahnschrift Light" w:hAnsi="Bahnschrift Light" w:cs="Bahnschrift Light"/>
                          <w:color w:val="FFFFFF" w:themeColor="background1"/>
                          <w:sz w:val="26"/>
                          <w:szCs w:val="26"/>
                        </w:rPr>
                        <w:t>Debugging</w:t>
                      </w:r>
                    </w:p>
                    <w:p w14:paraId="3B03DBE0" w14:textId="77777777" w:rsidR="00E75B8D" w:rsidRPr="0022300F" w:rsidRDefault="00A37FAF">
                      <w:pPr>
                        <w:rPr>
                          <w:rFonts w:ascii="Bahnschrift Light" w:hAnsi="Bahnschrift Light" w:cs="Bahnschrift Light"/>
                          <w:color w:val="FFFFFF" w:themeColor="background1"/>
                          <w:sz w:val="26"/>
                          <w:szCs w:val="26"/>
                        </w:rPr>
                      </w:pPr>
                      <w:r w:rsidRPr="0022300F">
                        <w:rPr>
                          <w:rFonts w:ascii="Bahnschrift Light" w:hAnsi="Bahnschrift Light" w:cs="Bahnschrift Light"/>
                          <w:color w:val="FFFFFF" w:themeColor="background1"/>
                          <w:sz w:val="26"/>
                          <w:szCs w:val="26"/>
                        </w:rPr>
                        <w:t>Teamwork and Collaboration</w:t>
                      </w:r>
                    </w:p>
                    <w:p w14:paraId="1E16E1B7" w14:textId="77777777" w:rsidR="00E75B8D" w:rsidRPr="0022300F" w:rsidRDefault="00A37FAF">
                      <w:pPr>
                        <w:rPr>
                          <w:rFonts w:ascii="Bahnschrift Light" w:hAnsi="Bahnschrift Light" w:cs="Bahnschrift Light"/>
                          <w:color w:val="FFFFFF" w:themeColor="background1"/>
                          <w:sz w:val="26"/>
                          <w:szCs w:val="26"/>
                        </w:rPr>
                      </w:pPr>
                      <w:r w:rsidRPr="0022300F">
                        <w:rPr>
                          <w:rFonts w:ascii="Bahnschrift Light" w:hAnsi="Bahnschrift Light" w:cs="Bahnschrift Light"/>
                          <w:color w:val="FFFFFF" w:themeColor="background1"/>
                          <w:sz w:val="26"/>
                          <w:szCs w:val="26"/>
                        </w:rPr>
                        <w:t>Test Planning</w:t>
                      </w:r>
                    </w:p>
                    <w:p w14:paraId="6EDDEBF0" w14:textId="77777777" w:rsidR="00E75B8D" w:rsidRDefault="00E75B8D"/>
                    <w:p w14:paraId="52B15ACF" w14:textId="77777777" w:rsidR="00E75B8D" w:rsidRDefault="00E75B8D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F27859" wp14:editId="7DC58033">
                <wp:simplePos x="0" y="0"/>
                <wp:positionH relativeFrom="column">
                  <wp:posOffset>-913765</wp:posOffset>
                </wp:positionH>
                <wp:positionV relativeFrom="paragraph">
                  <wp:posOffset>1867339</wp:posOffset>
                </wp:positionV>
                <wp:extent cx="2476500" cy="457835"/>
                <wp:effectExtent l="4445" t="4445" r="18415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4578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DD297" w14:textId="36195EF5" w:rsidR="00E75B8D" w:rsidRDefault="0022300F">
                            <w:pPr>
                              <w:rPr>
                                <w:rFonts w:ascii="Microsoft YaHei UI" w:eastAsia="Microsoft YaHei UI" w:hAnsi="Microsoft YaHei UI" w:cs="Microsoft YaHei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="Microsoft YaHei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Competencies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54" type="#_x0000_t202" style="position:absolute;margin-left:-71.95pt;margin-top:147.05pt;width:195pt;height:36.0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" fillcolor="#012d86" strokeweight=".5pt">
                <v:fill color2="#0e2557" focus="100%" type="gradient">
                  <o:fill v:ext="view" type="gradientUnscaled"/>
                </v:fill>
                <v:textbox>
                  <w:txbxContent>
                    <w:p w14:paraId="6ECDD297" w14:textId="36195EF5" w:rsidR="00E75B8D" w:rsidRDefault="0022300F">
                      <w:pPr>
                        <w:rPr>
                          <w:rFonts w:ascii="Microsoft YaHei UI" w:eastAsia="Microsoft YaHei UI" w:hAnsi="Microsoft YaHei UI" w:cs="Microsoft YaHei U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Competencies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E5D42C4" wp14:editId="36508EC8">
                <wp:simplePos x="0" y="0"/>
                <wp:positionH relativeFrom="column">
                  <wp:posOffset>-825500</wp:posOffset>
                </wp:positionH>
                <wp:positionV relativeFrom="paragraph">
                  <wp:posOffset>978388</wp:posOffset>
                </wp:positionV>
                <wp:extent cx="1973580" cy="1905"/>
                <wp:effectExtent l="0" t="15875" r="7620" b="27940"/>
                <wp:wrapNone/>
                <wp:docPr id="5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80" cy="1905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1B89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861D7F4" id="直接连接符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pt,77.05pt" to="90.4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" strokecolor="#01b89c" strokeweight="2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A2E09B" wp14:editId="72F451D7">
                <wp:simplePos x="0" y="0"/>
                <wp:positionH relativeFrom="column">
                  <wp:posOffset>-849093</wp:posOffset>
                </wp:positionH>
                <wp:positionV relativeFrom="paragraph">
                  <wp:posOffset>513715</wp:posOffset>
                </wp:positionV>
                <wp:extent cx="2194560" cy="457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E9BA0" w14:textId="77777777" w:rsidR="00E75B8D" w:rsidRDefault="00A37FAF">
                            <w:pPr>
                              <w:rPr>
                                <w:rFonts w:ascii="Mongolian Baiti" w:hAnsi="Mongolian Baiti" w:cs="Mongolian Bait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color w:val="FFFFFF" w:themeColor="background1"/>
                                <w:sz w:val="40"/>
                                <w:szCs w:val="40"/>
                              </w:rPr>
                              <w:t>Junior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55" type="#_x0000_t202" style="position:absolute;margin-left:-66.85pt;margin-top:40.45pt;width:172.8pt;height:36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" filled="f" fillcolor="white [3201]" stroked="f" strokeweight=".5pt">
                <v:textbox>
                  <w:txbxContent>
                    <w:p w14:paraId="128E9BA0" w14:textId="77777777" w:rsidR="00E75B8D" w:rsidRDefault="00A37FAF">
                      <w:pPr>
                        <w:rPr>
                          <w:rFonts w:ascii="Mongolian Baiti" w:hAnsi="Mongolian Baiti" w:cs="Mongolian Baiti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Mongolian Baiti" w:hAnsi="Mongolian Baiti" w:cs="Mongolian Baiti"/>
                          <w:color w:val="FFFFFF" w:themeColor="background1"/>
                          <w:sz w:val="40"/>
                          <w:szCs w:val="40"/>
                        </w:rPr>
                        <w:t>Junior Developer</w:t>
                      </w:r>
                    </w:p>
                  </w:txbxContent>
                </v:textbox>
              </v:shape>
            </w:pict>
          </mc:Fallback>
        </mc:AlternateContent>
      </w:r>
      <w:r w:rsidR="00A37FA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C3ADF7C" wp14:editId="3E6C9429">
                <wp:simplePos x="0" y="0"/>
                <wp:positionH relativeFrom="column">
                  <wp:posOffset>-1148715</wp:posOffset>
                </wp:positionH>
                <wp:positionV relativeFrom="paragraph">
                  <wp:posOffset>9574530</wp:posOffset>
                </wp:positionV>
                <wp:extent cx="7560310" cy="542925"/>
                <wp:effectExtent l="0" t="0" r="13970" b="57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542925"/>
                        </a:xfrm>
                        <a:prstGeom prst="rect">
                          <a:avLst/>
                        </a:prstGeom>
                        <a:solidFill>
                          <a:srgbClr val="01304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683EDF0" id="矩形 3" o:spid="_x0000_s1026" style="position:absolute;margin-left:-90.45pt;margin-top:753.9pt;width:595.3pt;height:42.75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" fillcolor="#01304e" stroked="f" strokeweight="1pt"/>
            </w:pict>
          </mc:Fallback>
        </mc:AlternateContent>
      </w:r>
    </w:p>
    <w:sectPr w:rsidR="00E75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7BF0"/>
    <w:multiLevelType w:val="multilevel"/>
    <w:tmpl w:val="1822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B7FB3"/>
    <w:multiLevelType w:val="singleLevel"/>
    <w:tmpl w:val="0409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2">
    <w:nsid w:val="0DDD0301"/>
    <w:multiLevelType w:val="hybridMultilevel"/>
    <w:tmpl w:val="2B329C24"/>
    <w:lvl w:ilvl="0" w:tplc="E5FC8820">
      <w:numFmt w:val="bullet"/>
      <w:lvlText w:val=""/>
      <w:lvlJc w:val="left"/>
      <w:pPr>
        <w:ind w:left="1135" w:hanging="360"/>
      </w:pPr>
      <w:rPr>
        <w:rFonts w:ascii="Wingdings" w:eastAsia="Microsoft YaHei UI" w:hAnsi="Wingdings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">
    <w:nsid w:val="0DEA08F4"/>
    <w:multiLevelType w:val="hybridMultilevel"/>
    <w:tmpl w:val="4D02D92E"/>
    <w:lvl w:ilvl="0" w:tplc="F406279E">
      <w:numFmt w:val="bullet"/>
      <w:lvlText w:val="-"/>
      <w:lvlJc w:val="left"/>
      <w:pPr>
        <w:ind w:left="720" w:hanging="360"/>
      </w:pPr>
      <w:rPr>
        <w:rFonts w:ascii="Constantia" w:eastAsia="Microsoft YaHei UI" w:hAnsi="Constantia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D4CB1"/>
    <w:multiLevelType w:val="hybridMultilevel"/>
    <w:tmpl w:val="B1382C64"/>
    <w:lvl w:ilvl="0" w:tplc="0B7B7FB3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06A4D"/>
    <w:multiLevelType w:val="hybridMultilevel"/>
    <w:tmpl w:val="E4A63224"/>
    <w:lvl w:ilvl="0" w:tplc="E5FC8820">
      <w:numFmt w:val="bullet"/>
      <w:lvlText w:val=""/>
      <w:lvlJc w:val="left"/>
      <w:pPr>
        <w:ind w:left="720" w:hanging="360"/>
      </w:pPr>
      <w:rPr>
        <w:rFonts w:ascii="Wingdings" w:eastAsia="Microsoft YaHei UI" w:hAnsi="Wingdings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93F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742C7EC"/>
    <w:multiLevelType w:val="singleLevel"/>
    <w:tmpl w:val="4742C7EC"/>
    <w:lvl w:ilvl="0">
      <w:start w:val="5"/>
      <w:numFmt w:val="upperLetter"/>
      <w:suff w:val="nothing"/>
      <w:lvlText w:val="%1-"/>
      <w:lvlJc w:val="left"/>
    </w:lvl>
  </w:abstractNum>
  <w:abstractNum w:abstractNumId="8">
    <w:nsid w:val="497B2D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9FF09C8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>
    <w:nsid w:val="4BDC07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CD302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4F373B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FCC14A9"/>
    <w:multiLevelType w:val="hybridMultilevel"/>
    <w:tmpl w:val="B934B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848B1"/>
    <w:multiLevelType w:val="hybridMultilevel"/>
    <w:tmpl w:val="0054FC5C"/>
    <w:lvl w:ilvl="0" w:tplc="0B7B7FB3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1126F"/>
    <w:multiLevelType w:val="multilevel"/>
    <w:tmpl w:val="A4FE458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71BB9B7"/>
    <w:multiLevelType w:val="singleLevel"/>
    <w:tmpl w:val="571BB9B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637958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65AC483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691B7EB7"/>
    <w:multiLevelType w:val="hybridMultilevel"/>
    <w:tmpl w:val="220A50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E66FE5"/>
    <w:multiLevelType w:val="hybridMultilevel"/>
    <w:tmpl w:val="04964B3A"/>
    <w:lvl w:ilvl="0" w:tplc="0B7B7FB3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4A2FB6"/>
    <w:multiLevelType w:val="hybridMultilevel"/>
    <w:tmpl w:val="396C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5"/>
  </w:num>
  <w:num w:numId="5">
    <w:abstractNumId w:val="3"/>
  </w:num>
  <w:num w:numId="6">
    <w:abstractNumId w:val="21"/>
  </w:num>
  <w:num w:numId="7">
    <w:abstractNumId w:val="14"/>
  </w:num>
  <w:num w:numId="8">
    <w:abstractNumId w:val="4"/>
  </w:num>
  <w:num w:numId="9">
    <w:abstractNumId w:val="2"/>
  </w:num>
  <w:num w:numId="10">
    <w:abstractNumId w:val="20"/>
  </w:num>
  <w:num w:numId="11">
    <w:abstractNumId w:val="9"/>
  </w:num>
  <w:num w:numId="12">
    <w:abstractNumId w:val="6"/>
  </w:num>
  <w:num w:numId="13">
    <w:abstractNumId w:val="12"/>
  </w:num>
  <w:num w:numId="14">
    <w:abstractNumId w:val="8"/>
  </w:num>
  <w:num w:numId="15">
    <w:abstractNumId w:val="10"/>
  </w:num>
  <w:num w:numId="16">
    <w:abstractNumId w:val="18"/>
  </w:num>
  <w:num w:numId="17">
    <w:abstractNumId w:val="11"/>
  </w:num>
  <w:num w:numId="18">
    <w:abstractNumId w:val="17"/>
  </w:num>
  <w:num w:numId="19">
    <w:abstractNumId w:val="15"/>
  </w:num>
  <w:num w:numId="20">
    <w:abstractNumId w:val="13"/>
  </w:num>
  <w:num w:numId="21">
    <w:abstractNumId w:val="1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363DA"/>
    <w:rsid w:val="000F5729"/>
    <w:rsid w:val="001657FD"/>
    <w:rsid w:val="0022300F"/>
    <w:rsid w:val="002A3009"/>
    <w:rsid w:val="0034624C"/>
    <w:rsid w:val="003A2A98"/>
    <w:rsid w:val="003A36F5"/>
    <w:rsid w:val="004C2F56"/>
    <w:rsid w:val="005831E4"/>
    <w:rsid w:val="007A48EF"/>
    <w:rsid w:val="007B1E2B"/>
    <w:rsid w:val="00A37FAF"/>
    <w:rsid w:val="00AC5C17"/>
    <w:rsid w:val="00B53EEB"/>
    <w:rsid w:val="00BB02BA"/>
    <w:rsid w:val="00C04E49"/>
    <w:rsid w:val="00C85781"/>
    <w:rsid w:val="00D176EE"/>
    <w:rsid w:val="00E45CAD"/>
    <w:rsid w:val="00E507CC"/>
    <w:rsid w:val="00E75B8D"/>
    <w:rsid w:val="00ED469A"/>
    <w:rsid w:val="00F21100"/>
    <w:rsid w:val="11AE55C4"/>
    <w:rsid w:val="14603755"/>
    <w:rsid w:val="18820C52"/>
    <w:rsid w:val="2BCD3342"/>
    <w:rsid w:val="32B363DA"/>
    <w:rsid w:val="3ACB4A9E"/>
    <w:rsid w:val="3C017566"/>
    <w:rsid w:val="4BF90357"/>
    <w:rsid w:val="4D301632"/>
    <w:rsid w:val="571E5A7A"/>
    <w:rsid w:val="576C18FB"/>
    <w:rsid w:val="6236736F"/>
    <w:rsid w:val="6A146C16"/>
    <w:rsid w:val="6CDF2ECA"/>
    <w:rsid w:val="738B2A19"/>
    <w:rsid w:val="7A3F3423"/>
    <w:rsid w:val="7CBF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B7A4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PH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7A48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2A30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A48EF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PH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7A48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2A30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A48EF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\AppData\Roaming\kingsoft\office6\templates\download\9900bc22\Professional%20Engineer%20Resum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Engineer Resume</Template>
  <TotalTime>2415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clark Villegas</dc:creator>
  <cp:lastModifiedBy>Jessa Pacanza</cp:lastModifiedBy>
  <cp:revision>8</cp:revision>
  <dcterms:created xsi:type="dcterms:W3CDTF">2024-05-28T07:10:00Z</dcterms:created>
  <dcterms:modified xsi:type="dcterms:W3CDTF">2024-07-10T04:40:00Z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1BCA7AC096C04D7C992239463F5F31B5</vt:lpwstr>
  </property>
</Properties>
</file>